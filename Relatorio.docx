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6AD97E53" w14:textId="77777777" w:rsidR="00B8732C" w:rsidRDefault="00B8732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B8732C" w14:paraId="3140E423" w14:textId="77777777" w:rsidTr="0093386B">
            <w:tc>
              <w:tcPr>
                <w:tcW w:w="9552" w:type="dxa"/>
              </w:tcPr>
              <w:sdt>
                <w:sdtPr>
                  <w:rPr>
                    <w:color w:val="auto"/>
                    <w:sz w:val="96"/>
                  </w:rPr>
                  <w:alias w:val="Título"/>
                  <w:id w:val="-308007970"/>
                  <w:placeholder>
                    <w:docPart w:val="0E6DE83B94414F8E8D213BD7B0DC48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D02C51" w14:textId="77777777" w:rsidR="00B8732C" w:rsidRDefault="00CD10E5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color w:val="auto"/>
                        <w:sz w:val="96"/>
                      </w:rPr>
                      <w:t>Relatório do levantamento de requisitos</w:t>
                    </w:r>
                  </w:p>
                </w:sdtContent>
              </w:sdt>
            </w:tc>
          </w:tr>
          <w:tr w:rsidR="00B8732C" w14:paraId="4E0AD219" w14:textId="77777777">
            <w:tc>
              <w:tcPr>
                <w:tcW w:w="0" w:type="auto"/>
                <w:vAlign w:val="bottom"/>
              </w:tcPr>
              <w:p w14:paraId="217CDBD9" w14:textId="77777777" w:rsidR="00B8732C" w:rsidRPr="00CD10E5" w:rsidRDefault="00B8732C" w:rsidP="00CD10E5">
                <w:pPr>
                  <w:pStyle w:val="Subttulo"/>
                </w:pPr>
              </w:p>
            </w:tc>
          </w:tr>
          <w:tr w:rsidR="00B8732C" w14:paraId="57FCED28" w14:textId="77777777">
            <w:tc>
              <w:tcPr>
                <w:tcW w:w="0" w:type="auto"/>
                <w:vAlign w:val="bottom"/>
              </w:tcPr>
              <w:p w14:paraId="102AE0C0" w14:textId="77777777" w:rsidR="00B8732C" w:rsidRDefault="00B8732C"/>
            </w:tc>
          </w:tr>
          <w:tr w:rsidR="00B8732C" w14:paraId="612AF454" w14:textId="77777777">
            <w:tc>
              <w:tcPr>
                <w:tcW w:w="0" w:type="auto"/>
                <w:vAlign w:val="bottom"/>
              </w:tcPr>
              <w:sdt>
                <w:sdtPr>
                  <w:rPr>
                    <w:sz w:val="24"/>
                    <w:szCs w:val="24"/>
                  </w:rPr>
                  <w:alias w:val="Síntese"/>
                  <w:id w:val="553592755"/>
                  <w:placeholder>
                    <w:docPart w:val="C7C6D70F38144DD2B746158291992DF2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14:paraId="1D22F558" w14:textId="77777777" w:rsidR="00B8732C" w:rsidRPr="0093386B" w:rsidRDefault="009338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3386B">
                      <w:rPr>
                        <w:sz w:val="24"/>
                        <w:szCs w:val="24"/>
                      </w:rPr>
                      <w:t>João Regueira Nº 50006 | Ruben Branco Nº 50013 | Gonçalo Santos Nº 50019</w:t>
                    </w:r>
                  </w:p>
                </w:sdtContent>
              </w:sdt>
            </w:tc>
          </w:tr>
        </w:tbl>
        <w:p w14:paraId="47EC1FAB" w14:textId="77777777" w:rsidR="0093386B" w:rsidRDefault="00CD10E5" w:rsidP="009338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D4CC081" wp14:editId="1481E929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7414260</wp:posOffset>
                    </wp:positionV>
                    <wp:extent cx="5619750" cy="600075"/>
                    <wp:effectExtent l="0" t="0" r="0" b="0"/>
                    <wp:wrapNone/>
                    <wp:docPr id="8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9750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F8B65A" w14:textId="77777777" w:rsidR="00D72294" w:rsidRPr="00CD10E5" w:rsidRDefault="00D72294" w:rsidP="00CD10E5">
                                <w:pPr>
                                  <w:pStyle w:val="Subttulo"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CD10E5">
                                  <w:rPr>
                                    <w:rFonts w:asciiTheme="majorHAnsi" w:hAnsiTheme="majorHAnsi"/>
                                    <w:i/>
                                    <w:sz w:val="40"/>
                                    <w:szCs w:val="40"/>
                                  </w:rPr>
                                  <w:t>Housotron</w:t>
                                </w:r>
                                <w:proofErr w:type="spellEnd"/>
                                <w:r w:rsidRPr="00CD10E5">
                                  <w:rPr>
                                    <w:rFonts w:asciiTheme="majorHAnsi" w:hAnsiTheme="majorHAnsi"/>
                                    <w:i/>
                                    <w:sz w:val="40"/>
                                    <w:szCs w:val="40"/>
                                  </w:rPr>
                                  <w:t xml:space="preserve"> | 16/10/2017 | IC017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4CC08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8" o:spid="_x0000_s1026" type="#_x0000_t202" style="position:absolute;margin-left:24pt;margin-top:583.8pt;width:442.5pt;height:47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" filled="f" stroked="f" strokeweight=".5pt">
                    <v:textbox>
                      <w:txbxContent>
                        <w:p w14:paraId="11F8B65A" w14:textId="77777777" w:rsidR="00D72294" w:rsidRPr="00CD10E5" w:rsidRDefault="00D72294" w:rsidP="00CD10E5">
                          <w:pPr>
                            <w:pStyle w:val="Subttulo"/>
                            <w:jc w:val="center"/>
                            <w:rPr>
                              <w:rFonts w:asciiTheme="majorHAnsi" w:hAnsiTheme="majorHAnsi"/>
                              <w:i/>
                              <w:sz w:val="40"/>
                              <w:szCs w:val="40"/>
                            </w:rPr>
                          </w:pPr>
                          <w:proofErr w:type="spellStart"/>
                          <w:r w:rsidRPr="00CD10E5">
                            <w:rPr>
                              <w:rFonts w:asciiTheme="majorHAnsi" w:hAnsiTheme="majorHAnsi"/>
                              <w:i/>
                              <w:sz w:val="40"/>
                              <w:szCs w:val="40"/>
                            </w:rPr>
                            <w:t>Housotron</w:t>
                          </w:r>
                          <w:proofErr w:type="spellEnd"/>
                          <w:r w:rsidRPr="00CD10E5">
                            <w:rPr>
                              <w:rFonts w:asciiTheme="majorHAnsi" w:hAnsiTheme="majorHAnsi"/>
                              <w:i/>
                              <w:sz w:val="40"/>
                              <w:szCs w:val="40"/>
                            </w:rPr>
                            <w:t xml:space="preserve"> | 16/10/2017 | IC017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386B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id w:val="1895462074"/>
            <w:docPartObj>
              <w:docPartGallery w:val="Table of Contents"/>
              <w:docPartUnique/>
            </w:docPartObj>
          </w:sdtPr>
          <w:sdtEndPr/>
          <w:sdtContent>
            <w:p w14:paraId="4887C534" w14:textId="77777777" w:rsidR="0093386B" w:rsidRDefault="0093386B" w:rsidP="0093386B">
              <w:pPr>
                <w:pStyle w:val="Cabealhodondice"/>
              </w:pPr>
              <w:r>
                <w:t>Índice</w:t>
              </w:r>
            </w:p>
            <w:p w14:paraId="0CD06FFA" w14:textId="0C26602D" w:rsidR="007A54C7" w:rsidRDefault="0093386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5776505" w:history="1">
                <w:r w:rsidR="007A54C7" w:rsidRPr="00700F01">
                  <w:rPr>
                    <w:rStyle w:val="Hiperligao"/>
                    <w:noProof/>
                  </w:rPr>
                  <w:t>Objetivo</w:t>
                </w:r>
                <w:r w:rsidR="007A54C7">
                  <w:rPr>
                    <w:noProof/>
                    <w:webHidden/>
                  </w:rPr>
                  <w:tab/>
                </w:r>
                <w:r w:rsidR="007A54C7">
                  <w:rPr>
                    <w:noProof/>
                    <w:webHidden/>
                  </w:rPr>
                  <w:fldChar w:fldCharType="begin"/>
                </w:r>
                <w:r w:rsidR="007A54C7">
                  <w:rPr>
                    <w:noProof/>
                    <w:webHidden/>
                  </w:rPr>
                  <w:instrText xml:space="preserve"> PAGEREF _Toc495776505 \h </w:instrText>
                </w:r>
                <w:r w:rsidR="007A54C7">
                  <w:rPr>
                    <w:noProof/>
                    <w:webHidden/>
                  </w:rPr>
                </w:r>
                <w:r w:rsidR="007A54C7">
                  <w:rPr>
                    <w:noProof/>
                    <w:webHidden/>
                  </w:rPr>
                  <w:fldChar w:fldCharType="separate"/>
                </w:r>
                <w:r w:rsidR="007A54C7">
                  <w:rPr>
                    <w:noProof/>
                    <w:webHidden/>
                  </w:rPr>
                  <w:t>2</w:t>
                </w:r>
                <w:r w:rsidR="007A54C7">
                  <w:rPr>
                    <w:noProof/>
                    <w:webHidden/>
                  </w:rPr>
                  <w:fldChar w:fldCharType="end"/>
                </w:r>
              </w:hyperlink>
            </w:p>
            <w:p w14:paraId="3364895C" w14:textId="6A2F6AA6" w:rsidR="007A54C7" w:rsidRDefault="007A54C7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495776506" w:history="1">
                <w:r w:rsidRPr="00700F01">
                  <w:rPr>
                    <w:rStyle w:val="Hiperligao"/>
                    <w:noProof/>
                  </w:rPr>
                  <w:t>Métodos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F66976" w14:textId="7EF68D74" w:rsidR="007A54C7" w:rsidRDefault="007A54C7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495776507" w:history="1">
                <w:r w:rsidRPr="00700F01">
                  <w:rPr>
                    <w:rStyle w:val="Hiperligao"/>
                    <w:noProof/>
                  </w:rPr>
                  <w:t>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38A1F2" w14:textId="61646813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08" w:history="1">
                <w:r w:rsidRPr="00700F01">
                  <w:rPr>
                    <w:rStyle w:val="Hiperligao"/>
                    <w:noProof/>
                  </w:rPr>
                  <w:t>Género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A97EBB" w14:textId="6181919F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09" w:history="1">
                <w:r w:rsidRPr="00700F01">
                  <w:rPr>
                    <w:rStyle w:val="Hiperligao"/>
                    <w:noProof/>
                  </w:rPr>
                  <w:t>Idade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6FA028" w14:textId="28CA7F36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0" w:history="1">
                <w:r w:rsidRPr="00700F01">
                  <w:rPr>
                    <w:rStyle w:val="Hiperligao"/>
                    <w:noProof/>
                  </w:rPr>
                  <w:t>Situação Profissional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5FD84D" w14:textId="00993729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1" w:history="1">
                <w:r w:rsidRPr="00700F01">
                  <w:rPr>
                    <w:rStyle w:val="Hiperligao"/>
                    <w:noProof/>
                  </w:rPr>
                  <w:t>Agregado Familiar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F9DD88" w14:textId="7244D507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2" w:history="1">
                <w:r w:rsidRPr="00700F01">
                  <w:rPr>
                    <w:rStyle w:val="Hiperligao"/>
                    <w:noProof/>
                  </w:rPr>
                  <w:t>Deficiências motoras e dificuldades visuais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B4A943" w14:textId="202DC86D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3" w:history="1">
                <w:r w:rsidRPr="00700F01">
                  <w:rPr>
                    <w:rStyle w:val="Hiperligao"/>
                    <w:noProof/>
                  </w:rPr>
                  <w:t>Horas ativas em casa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CE36AD" w14:textId="6C08FA9B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4" w:history="1">
                <w:r w:rsidRPr="00700F01">
                  <w:rPr>
                    <w:rStyle w:val="Hiperligao"/>
                    <w:noProof/>
                  </w:rPr>
                  <w:t>Posse e utilização de tablet/smartphone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143B54" w14:textId="6B37A608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5" w:history="1">
                <w:r w:rsidRPr="00700F01">
                  <w:rPr>
                    <w:rStyle w:val="Hiperligao"/>
                    <w:noProof/>
                  </w:rPr>
                  <w:t>Procedimentos perante dificuldades em aplicações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34CD00" w14:textId="489C3DA2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6" w:history="1">
                <w:r w:rsidRPr="00700F01">
                  <w:rPr>
                    <w:rStyle w:val="Hiperligao"/>
                    <w:noProof/>
                  </w:rPr>
                  <w:t>Encontros sociais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A9376A" w14:textId="2F3E1579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7" w:history="1">
                <w:r w:rsidRPr="00700F01">
                  <w:rPr>
                    <w:rStyle w:val="Hiperligao"/>
                    <w:noProof/>
                  </w:rPr>
                  <w:t>Classificação de acordo com atividades desejadas para automatização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BFC31C" w14:textId="0AC0E297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8" w:history="1">
                <w:r w:rsidRPr="00700F01">
                  <w:rPr>
                    <w:rStyle w:val="Hiperligao"/>
                    <w:noProof/>
                  </w:rPr>
                  <w:t>Atividades não mencionadas desejadas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ACEEB3" w14:textId="0BDB0384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19" w:history="1">
                <w:r w:rsidRPr="00700F01">
                  <w:rPr>
                    <w:rStyle w:val="Hiperligao"/>
                    <w:noProof/>
                  </w:rPr>
                  <w:t>Classificação de acordo a afirmações perante um cenário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4E2796" w14:textId="094CDBA6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20" w:history="1">
                <w:r w:rsidRPr="00700F01">
                  <w:rPr>
                    <w:rStyle w:val="Hiperligao"/>
                    <w:noProof/>
                  </w:rPr>
                  <w:t>PIN de confirmação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51882D" w14:textId="77330B53" w:rsidR="007A54C7" w:rsidRDefault="007A54C7">
              <w:pPr>
                <w:pStyle w:val="ndice3"/>
                <w:tabs>
                  <w:tab w:val="right" w:leader="dot" w:pos="9797"/>
                </w:tabs>
                <w:rPr>
                  <w:noProof/>
                </w:rPr>
              </w:pPr>
              <w:hyperlink w:anchor="_Toc495776521" w:history="1">
                <w:r w:rsidRPr="00700F01">
                  <w:rPr>
                    <w:rStyle w:val="Hiperligao"/>
                    <w:noProof/>
                  </w:rPr>
                  <w:t>Procedimento perante erros/falhas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E1E249" w14:textId="06033CD7" w:rsidR="007A54C7" w:rsidRDefault="007A54C7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5776522" w:history="1">
                <w:r w:rsidRPr="00700F01">
                  <w:rPr>
                    <w:rStyle w:val="Hiperligao"/>
                    <w:noProof/>
                  </w:rPr>
                  <w:t>Caracterização dos utilizadores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B316B5" w14:textId="1D90A00E" w:rsidR="007A54C7" w:rsidRDefault="007A54C7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5776523" w:history="1">
                <w:r w:rsidRPr="00700F01">
                  <w:rPr>
                    <w:rStyle w:val="Hiperligao"/>
                    <w:noProof/>
                  </w:rPr>
                  <w:t>Tarefas e Contexto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7B1843" w14:textId="24C7DA6E" w:rsidR="007A54C7" w:rsidRDefault="007A54C7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495776524" w:history="1">
                <w:r w:rsidRPr="00700F01">
                  <w:rPr>
                    <w:rStyle w:val="Hiperligao"/>
                    <w:noProof/>
                  </w:rPr>
                  <w:t>Tarefas que executam atualmente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5E9B82" w14:textId="4BD3210B" w:rsidR="007A54C7" w:rsidRDefault="007A54C7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495776525" w:history="1">
                <w:r w:rsidRPr="00700F01">
                  <w:rPr>
                    <w:rStyle w:val="Hiperligao"/>
                    <w:noProof/>
                  </w:rPr>
                  <w:t>Tarefas desejáveis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80838D" w14:textId="3D945B57" w:rsidR="007A54C7" w:rsidRDefault="007A54C7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495776526" w:history="1">
                <w:r w:rsidRPr="00700F01">
                  <w:rPr>
                    <w:rStyle w:val="Hiperligao"/>
                    <w:noProof/>
                  </w:rPr>
                  <w:t>Onde são desempenhadas as tarefas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4369F9" w14:textId="4BBFC736" w:rsidR="007A54C7" w:rsidRDefault="007A54C7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5776527" w:history="1">
                <w:r w:rsidRPr="00700F01">
                  <w:rPr>
                    <w:rStyle w:val="Hiperligao"/>
                    <w:noProof/>
                  </w:rPr>
                  <w:t>Requisitos Funcionais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4566AD" w14:textId="16BA6F6C" w:rsidR="007A54C7" w:rsidRDefault="007A54C7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495776528" w:history="1">
                <w:r w:rsidRPr="00700F01">
                  <w:rPr>
                    <w:rStyle w:val="Hiperligao"/>
                    <w:noProof/>
                  </w:rPr>
                  <w:t>Cenários de Utilização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_Toc495776528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C034E6" w14:textId="48E82496" w:rsidR="0093386B" w:rsidRDefault="0093386B" w:rsidP="0093386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4BA4F2B" w14:textId="77777777" w:rsidR="0093386B" w:rsidRDefault="00CD10E5">
          <w:r>
            <w:br w:type="page"/>
          </w: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B8732C" w14:paraId="536D5490" w14:textId="77777777">
            <w:tc>
              <w:tcPr>
                <w:tcW w:w="0" w:type="auto"/>
                <w:vAlign w:val="bottom"/>
              </w:tcPr>
              <w:p w14:paraId="0A7C08E1" w14:textId="77777777" w:rsidR="00B8732C" w:rsidRDefault="00B8732C">
                <w:pPr>
                  <w:jc w:val="center"/>
                </w:pPr>
              </w:p>
            </w:tc>
          </w:tr>
        </w:tbl>
        <w:p w14:paraId="2451F454" w14:textId="77777777" w:rsidR="00CD10E5" w:rsidRDefault="00CD10E5" w:rsidP="00CD10E5">
          <w:pPr>
            <w:pStyle w:val="Cabealho1"/>
            <w:rPr>
              <w:i w:val="0"/>
              <w:color w:val="auto"/>
              <w:sz w:val="60"/>
              <w:szCs w:val="60"/>
            </w:rPr>
          </w:pPr>
          <w:bookmarkStart w:id="0" w:name="_Toc495776505"/>
          <w:r>
            <w:rPr>
              <w:i w:val="0"/>
              <w:color w:val="auto"/>
              <w:sz w:val="60"/>
              <w:szCs w:val="60"/>
            </w:rPr>
            <w:t>Objetivo</w:t>
          </w:r>
          <w:bookmarkEnd w:id="0"/>
        </w:p>
        <w:p w14:paraId="7716F016" w14:textId="77777777" w:rsidR="00CD10E5" w:rsidRPr="00CD10E5" w:rsidRDefault="007A54C7" w:rsidP="00CD10E5"/>
      </w:sdtContent>
    </w:sdt>
    <w:p w14:paraId="46057753" w14:textId="77777777" w:rsidR="006B4704" w:rsidRDefault="006B4704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Housotron</w:t>
      </w:r>
      <w:proofErr w:type="spellEnd"/>
      <w:r>
        <w:rPr>
          <w:rFonts w:ascii="Calibri" w:hAnsi="Calibri" w:cs="Calibri"/>
          <w:sz w:val="28"/>
          <w:szCs w:val="28"/>
        </w:rPr>
        <w:t xml:space="preserve"> é um dispositivo tipo tablet para a automatização doméstica. Com ele é possível controlar os vários dispositivos digitais na casa onde este está instalado, desde televisões, computadores, </w:t>
      </w:r>
      <w:proofErr w:type="spellStart"/>
      <w:r w:rsidRPr="001C0A4A">
        <w:rPr>
          <w:rFonts w:ascii="Calibri" w:hAnsi="Calibri" w:cs="Calibri"/>
          <w:i/>
          <w:sz w:val="28"/>
          <w:szCs w:val="28"/>
        </w:rPr>
        <w:t>drones</w:t>
      </w:r>
      <w:proofErr w:type="spellEnd"/>
      <w:r>
        <w:rPr>
          <w:rFonts w:ascii="Calibri" w:hAnsi="Calibri" w:cs="Calibri"/>
          <w:sz w:val="28"/>
          <w:szCs w:val="28"/>
        </w:rPr>
        <w:t>, relógios, eletrodomésticos, etc...</w:t>
      </w:r>
    </w:p>
    <w:p w14:paraId="5ABF8464" w14:textId="77777777" w:rsidR="006B4704" w:rsidRDefault="006B470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Tendo o objetivo principal de fazer a gestão de casa a partir de um dispositivo, a vida doméstica é simplificada ao dar acesso a uma automatização total das tarefas necessárias para a casa manter-se organizada e até outras de teor de lazer.</w:t>
      </w:r>
    </w:p>
    <w:p w14:paraId="0046D6FC" w14:textId="77777777" w:rsidR="006B4704" w:rsidRDefault="006B470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É apresentado neste relatório os resultados recolhidos na fase de recolha de dados, através de entrevistas e questionários. </w:t>
      </w:r>
      <w:r w:rsidR="00516716">
        <w:rPr>
          <w:rFonts w:ascii="Calibri" w:hAnsi="Calibri" w:cs="Calibri"/>
          <w:sz w:val="28"/>
          <w:szCs w:val="28"/>
        </w:rPr>
        <w:t>Os principais objetivos traçados para esta recolha são os seguintes.</w:t>
      </w:r>
    </w:p>
    <w:p w14:paraId="38B22F2E" w14:textId="77777777" w:rsidR="00516716" w:rsidRDefault="00516716" w:rsidP="00B33257">
      <w:pPr>
        <w:rPr>
          <w:rFonts w:asciiTheme="majorHAnsi" w:hAnsiTheme="majorHAnsi"/>
          <w:i/>
          <w:sz w:val="32"/>
          <w:szCs w:val="32"/>
        </w:rPr>
      </w:pPr>
      <w:r w:rsidRPr="00544553">
        <w:rPr>
          <w:rFonts w:asciiTheme="majorHAnsi" w:hAnsiTheme="majorHAnsi"/>
          <w:i/>
          <w:sz w:val="32"/>
          <w:szCs w:val="32"/>
        </w:rPr>
        <w:t>Quem vai utilizar o sistema?</w:t>
      </w:r>
    </w:p>
    <w:p w14:paraId="26C8C2F1" w14:textId="77777777" w:rsidR="00544553" w:rsidRDefault="00544553" w:rsidP="00544553">
      <w:pPr>
        <w:ind w:left="70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Conhecer os potenciais utilizadores do sistema, qual o seu sexo e faixa etária, quais os seus hábitos domésticos e de trabalho, características físicas, habilidades e como reagem em certas situações.</w:t>
      </w:r>
    </w:p>
    <w:p w14:paraId="7EEB677F" w14:textId="77777777" w:rsidR="00516716" w:rsidRDefault="00544553" w:rsidP="00544553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Que tarefas executam atualmente e como as executam?</w:t>
      </w:r>
    </w:p>
    <w:p w14:paraId="27EE6C13" w14:textId="77777777" w:rsidR="00544553" w:rsidRPr="00544553" w:rsidRDefault="00544553" w:rsidP="0054455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Que tarefas são mais frequentes executarem em casa, quer sejam </w:t>
      </w:r>
      <w:r>
        <w:rPr>
          <w:rFonts w:asciiTheme="majorHAnsi" w:hAnsiTheme="majorHAnsi"/>
          <w:sz w:val="28"/>
          <w:szCs w:val="28"/>
        </w:rPr>
        <w:tab/>
        <w:t>domésticas ou de outro tipo, como lazer, e como as executam.</w:t>
      </w:r>
    </w:p>
    <w:p w14:paraId="00B4CEFA" w14:textId="77777777" w:rsidR="00EC50EB" w:rsidRPr="00544553" w:rsidRDefault="00EC50EB" w:rsidP="00544553">
      <w:pPr>
        <w:rPr>
          <w:rFonts w:asciiTheme="majorHAnsi" w:hAnsiTheme="majorHAnsi" w:cs="GothicE"/>
          <w:i/>
          <w:sz w:val="32"/>
          <w:szCs w:val="32"/>
        </w:rPr>
      </w:pPr>
      <w:r w:rsidRPr="00544553">
        <w:rPr>
          <w:rFonts w:asciiTheme="majorHAnsi" w:hAnsiTheme="majorHAnsi" w:cs="GothicE"/>
          <w:i/>
          <w:sz w:val="32"/>
          <w:szCs w:val="32"/>
        </w:rPr>
        <w:t>Que tarefas são desejáveis?</w:t>
      </w:r>
    </w:p>
    <w:p w14:paraId="3374F788" w14:textId="77777777" w:rsidR="001C0A4A" w:rsidRPr="00F0385E" w:rsidRDefault="00EC50EB" w:rsidP="00F0385E">
      <w:pPr>
        <w:ind w:firstLine="709"/>
        <w:rPr>
          <w:rFonts w:asciiTheme="majorHAnsi" w:hAnsiTheme="majorHAnsi"/>
          <w:sz w:val="28"/>
          <w:szCs w:val="28"/>
        </w:rPr>
      </w:pPr>
      <w:r w:rsidRPr="00544553">
        <w:rPr>
          <w:rFonts w:asciiTheme="majorHAnsi" w:hAnsiTheme="majorHAnsi"/>
          <w:sz w:val="28"/>
          <w:szCs w:val="28"/>
        </w:rPr>
        <w:t>Que tarefas gostam mais de fazer em casa.</w:t>
      </w:r>
    </w:p>
    <w:p w14:paraId="2948E46A" w14:textId="77777777" w:rsidR="00EC50EB" w:rsidRPr="00544553" w:rsidRDefault="00EC50EB" w:rsidP="00544553">
      <w:pPr>
        <w:rPr>
          <w:rFonts w:asciiTheme="majorHAnsi" w:hAnsiTheme="majorHAnsi"/>
          <w:i/>
          <w:sz w:val="32"/>
          <w:szCs w:val="32"/>
        </w:rPr>
      </w:pPr>
      <w:r w:rsidRPr="00544553">
        <w:rPr>
          <w:rFonts w:asciiTheme="majorHAnsi" w:hAnsiTheme="majorHAnsi"/>
          <w:i/>
          <w:sz w:val="32"/>
          <w:szCs w:val="32"/>
        </w:rPr>
        <w:t>Como se aprendem as tarefas?</w:t>
      </w:r>
    </w:p>
    <w:p w14:paraId="6C6F8AD6" w14:textId="77777777" w:rsidR="00544553" w:rsidRPr="001C0A4A" w:rsidRDefault="00EC50EB" w:rsidP="001C0A4A">
      <w:pPr>
        <w:ind w:firstLine="709"/>
        <w:rPr>
          <w:rFonts w:asciiTheme="majorHAnsi" w:hAnsiTheme="majorHAnsi"/>
          <w:sz w:val="28"/>
          <w:szCs w:val="28"/>
        </w:rPr>
      </w:pPr>
      <w:r w:rsidRPr="00544553">
        <w:rPr>
          <w:rFonts w:asciiTheme="majorHAnsi" w:hAnsiTheme="majorHAnsi"/>
          <w:sz w:val="28"/>
          <w:szCs w:val="28"/>
        </w:rPr>
        <w:t>Como os utilizadores aprendem as tarefas que executam.</w:t>
      </w:r>
    </w:p>
    <w:p w14:paraId="0E2E3183" w14:textId="77777777" w:rsidR="00EC50EB" w:rsidRPr="00544553" w:rsidRDefault="00EC50EB" w:rsidP="00544553">
      <w:pPr>
        <w:rPr>
          <w:rFonts w:asciiTheme="majorHAnsi" w:hAnsiTheme="majorHAnsi"/>
          <w:i/>
          <w:sz w:val="32"/>
          <w:szCs w:val="32"/>
        </w:rPr>
      </w:pPr>
      <w:r w:rsidRPr="00544553">
        <w:rPr>
          <w:rFonts w:asciiTheme="majorHAnsi" w:hAnsiTheme="majorHAnsi"/>
          <w:i/>
          <w:sz w:val="32"/>
          <w:szCs w:val="32"/>
        </w:rPr>
        <w:t xml:space="preserve">Onde são desempenhadas as tarefas? </w:t>
      </w:r>
    </w:p>
    <w:p w14:paraId="1D2E30E7" w14:textId="77777777" w:rsidR="00544553" w:rsidRDefault="00EC50EB" w:rsidP="00544553">
      <w:pPr>
        <w:ind w:left="709"/>
        <w:rPr>
          <w:rFonts w:asciiTheme="majorHAnsi" w:hAnsiTheme="majorHAnsi"/>
          <w:sz w:val="28"/>
          <w:szCs w:val="28"/>
        </w:rPr>
      </w:pPr>
      <w:r w:rsidRPr="00544553">
        <w:rPr>
          <w:rFonts w:asciiTheme="majorHAnsi" w:hAnsiTheme="majorHAnsi"/>
          <w:sz w:val="28"/>
          <w:szCs w:val="28"/>
        </w:rPr>
        <w:t xml:space="preserve">Embora o âmbito do sistema seja dentro de casa, é importante </w:t>
      </w:r>
      <w:r w:rsidRPr="00544553">
        <w:rPr>
          <w:rFonts w:asciiTheme="majorHAnsi" w:hAnsiTheme="majorHAnsi"/>
          <w:sz w:val="28"/>
          <w:szCs w:val="28"/>
        </w:rPr>
        <w:lastRenderedPageBreak/>
        <w:t>saber em que ambientes o utilizador se encontra quando desempenha as tarefas, pois este pode mudar mesmo dentro de casa.</w:t>
      </w:r>
    </w:p>
    <w:p w14:paraId="29D60AC3" w14:textId="77777777" w:rsidR="00C524ED" w:rsidRDefault="00A23A5B" w:rsidP="00A23A5B">
      <w:pPr>
        <w:rPr>
          <w:rFonts w:asciiTheme="majorHAnsi" w:hAnsiTheme="majorHAnsi"/>
          <w:sz w:val="60"/>
          <w:szCs w:val="60"/>
        </w:rPr>
      </w:pPr>
      <w:r w:rsidRPr="00BE4CD1">
        <w:rPr>
          <w:rFonts w:asciiTheme="majorHAnsi" w:hAnsiTheme="majorHAnsi"/>
          <w:sz w:val="60"/>
          <w:szCs w:val="60"/>
        </w:rPr>
        <w:t>Levantamento de requisitos</w:t>
      </w:r>
    </w:p>
    <w:p w14:paraId="2D3E14A9" w14:textId="77777777" w:rsidR="00C524ED" w:rsidRDefault="00C524ED" w:rsidP="00C524ED">
      <w:pPr>
        <w:pStyle w:val="Cabealho2"/>
        <w:rPr>
          <w:color w:val="auto"/>
          <w:sz w:val="48"/>
          <w:szCs w:val="48"/>
        </w:rPr>
      </w:pPr>
      <w:bookmarkStart w:id="1" w:name="_Toc495776506"/>
      <w:r>
        <w:rPr>
          <w:color w:val="auto"/>
          <w:sz w:val="48"/>
          <w:szCs w:val="48"/>
        </w:rPr>
        <w:t>Métodos utilizados</w:t>
      </w:r>
      <w:bookmarkEnd w:id="1"/>
    </w:p>
    <w:p w14:paraId="1016DE3F" w14:textId="1C4F6763" w:rsidR="00A23A5B" w:rsidRPr="00BE4CD1" w:rsidRDefault="001C0A4A" w:rsidP="00C524ED">
      <w:pPr>
        <w:pStyle w:val="Cabealho2"/>
      </w:pPr>
      <w:r w:rsidRPr="00BE4CD1">
        <w:fldChar w:fldCharType="begin"/>
      </w:r>
      <w:r w:rsidRPr="00BE4CD1">
        <w:instrText xml:space="preserve"> XE "Levantamento de requisitos" </w:instrText>
      </w:r>
      <w:r w:rsidRPr="00BE4CD1">
        <w:fldChar w:fldCharType="end"/>
      </w:r>
    </w:p>
    <w:p w14:paraId="5858BF92" w14:textId="77777777" w:rsidR="00A23A5B" w:rsidRDefault="00A23A5B" w:rsidP="00A23A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Como mencionado nos objetivos, foram realizados questionários e entrevistas para a recolha de dados de utilizadores. Através da recolha feita em </w:t>
      </w:r>
      <w:r w:rsidRPr="00F10301">
        <w:rPr>
          <w:rFonts w:ascii="Calibri" w:hAnsi="Calibri" w:cs="Calibri"/>
          <w:i/>
          <w:sz w:val="28"/>
          <w:szCs w:val="28"/>
        </w:rPr>
        <w:t xml:space="preserve">Google </w:t>
      </w:r>
      <w:proofErr w:type="spellStart"/>
      <w:r w:rsidRPr="00F10301">
        <w:rPr>
          <w:rFonts w:ascii="Calibri" w:hAnsi="Calibri" w:cs="Calibri"/>
          <w:i/>
          <w:sz w:val="28"/>
          <w:szCs w:val="28"/>
        </w:rPr>
        <w:t>Forms</w:t>
      </w:r>
      <w:proofErr w:type="spellEnd"/>
      <w:r>
        <w:rPr>
          <w:rFonts w:ascii="Calibri" w:hAnsi="Calibri" w:cs="Calibri"/>
          <w:sz w:val="28"/>
          <w:szCs w:val="28"/>
        </w:rPr>
        <w:t xml:space="preserve"> (questionário), com uma aderência de 46 pessoas no momento do relatório, e com pessoas que aceitaram entrevistas, podemos tirar conclusões de como desenvolver uma interface fácil de aprender e de usar. </w:t>
      </w:r>
      <w:r w:rsidR="00F10301">
        <w:rPr>
          <w:rFonts w:ascii="Calibri" w:hAnsi="Calibri" w:cs="Calibri"/>
          <w:sz w:val="28"/>
          <w:szCs w:val="28"/>
        </w:rPr>
        <w:t>Analisando também as tarefas que s</w:t>
      </w:r>
      <w:r w:rsidR="003B7A3C">
        <w:rPr>
          <w:rFonts w:ascii="Calibri" w:hAnsi="Calibri" w:cs="Calibri"/>
          <w:sz w:val="28"/>
          <w:szCs w:val="28"/>
        </w:rPr>
        <w:t>ão feitas pelos inquiridos</w:t>
      </w:r>
      <w:r w:rsidR="00F10301">
        <w:rPr>
          <w:rFonts w:ascii="Calibri" w:hAnsi="Calibri" w:cs="Calibri"/>
          <w:sz w:val="28"/>
          <w:szCs w:val="28"/>
        </w:rPr>
        <w:t xml:space="preserve"> antes da existência do nosso sistema, podemos perceber quais são necessárias integrar no sistema.</w:t>
      </w:r>
    </w:p>
    <w:p w14:paraId="5FBA3614" w14:textId="77777777" w:rsidR="00F10301" w:rsidRDefault="00F10301" w:rsidP="00A23A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Os dados fornecidos abaixo incluem capturas de tela diretamente da interface de análise de dados da página de </w:t>
      </w:r>
      <w:r w:rsidRPr="00F10301">
        <w:rPr>
          <w:rFonts w:ascii="Calibri" w:hAnsi="Calibri" w:cs="Calibri"/>
          <w:i/>
          <w:sz w:val="28"/>
          <w:szCs w:val="28"/>
        </w:rPr>
        <w:t xml:space="preserve">Google </w:t>
      </w:r>
      <w:proofErr w:type="spellStart"/>
      <w:r w:rsidRPr="00F10301">
        <w:rPr>
          <w:rFonts w:ascii="Calibri" w:hAnsi="Calibri" w:cs="Calibri"/>
          <w:i/>
          <w:sz w:val="28"/>
          <w:szCs w:val="28"/>
        </w:rPr>
        <w:t>Forms</w:t>
      </w:r>
      <w:proofErr w:type="spellEnd"/>
      <w:r w:rsidRPr="00F10301">
        <w:rPr>
          <w:rFonts w:ascii="Calibri" w:hAnsi="Calibri" w:cs="Calibri"/>
          <w:sz w:val="28"/>
          <w:szCs w:val="28"/>
        </w:rPr>
        <w:t>, de</w:t>
      </w:r>
      <w:r>
        <w:rPr>
          <w:rFonts w:ascii="Calibri" w:hAnsi="Calibri" w:cs="Calibri"/>
          <w:sz w:val="28"/>
          <w:szCs w:val="28"/>
        </w:rPr>
        <w:t xml:space="preserve"> modo a ser completamente transparente em termos da validade dos dados.</w:t>
      </w:r>
    </w:p>
    <w:p w14:paraId="05B988A4" w14:textId="77777777" w:rsidR="00F10301" w:rsidRDefault="00F10301" w:rsidP="00F10301">
      <w:pPr>
        <w:pStyle w:val="Cabealho2"/>
        <w:rPr>
          <w:color w:val="auto"/>
          <w:sz w:val="44"/>
          <w:szCs w:val="44"/>
        </w:rPr>
      </w:pPr>
      <w:bookmarkStart w:id="2" w:name="_Toc495776507"/>
      <w:r w:rsidRPr="00F10301">
        <w:rPr>
          <w:color w:val="auto"/>
          <w:sz w:val="48"/>
          <w:szCs w:val="48"/>
        </w:rPr>
        <w:t>Dados</w:t>
      </w:r>
      <w:bookmarkEnd w:id="2"/>
    </w:p>
    <w:p w14:paraId="39BBBA38" w14:textId="77777777" w:rsidR="00F10301" w:rsidRDefault="00F10301" w:rsidP="00F10301"/>
    <w:p w14:paraId="71E3CA7C" w14:textId="77777777" w:rsidR="00F10301" w:rsidRPr="00F10301" w:rsidRDefault="00F10301" w:rsidP="00F10301">
      <w:pPr>
        <w:pStyle w:val="Cabealho3"/>
        <w:rPr>
          <w:i w:val="0"/>
          <w:color w:val="auto"/>
          <w:sz w:val="40"/>
          <w:szCs w:val="40"/>
        </w:rPr>
      </w:pPr>
      <w:bookmarkStart w:id="3" w:name="_Toc495776508"/>
      <w:r w:rsidRPr="00F10301">
        <w:rPr>
          <w:i w:val="0"/>
          <w:color w:val="auto"/>
          <w:sz w:val="40"/>
          <w:szCs w:val="40"/>
        </w:rPr>
        <w:t>Género</w:t>
      </w:r>
      <w:bookmarkEnd w:id="3"/>
    </w:p>
    <w:p w14:paraId="4ADBF693" w14:textId="77777777" w:rsidR="00F10301" w:rsidRPr="00F10301" w:rsidRDefault="00F10301" w:rsidP="00F10301">
      <w:r>
        <w:rPr>
          <w:noProof/>
        </w:rPr>
        <w:drawing>
          <wp:inline distT="0" distB="0" distL="0" distR="0" wp14:anchorId="56DA8AA2" wp14:editId="1905404C">
            <wp:extent cx="4467225" cy="2209800"/>
            <wp:effectExtent l="0" t="0" r="9525" b="0"/>
            <wp:docPr id="1" name="Imagem 1" descr="https://i.gyazo.com/115a25d07ac0912449fac94844cb86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15a25d07ac0912449fac94844cb86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11F5" w14:textId="123B9FCD" w:rsidR="00F10301" w:rsidRDefault="00F10301" w:rsidP="00A23A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Há uma ligeira tendência para o s</w:t>
      </w:r>
      <w:r w:rsidR="003B7A3C">
        <w:rPr>
          <w:rFonts w:ascii="Calibri" w:hAnsi="Calibri" w:cs="Calibri"/>
          <w:sz w:val="28"/>
          <w:szCs w:val="28"/>
        </w:rPr>
        <w:t>exo Feminino entre os inquiridos</w:t>
      </w:r>
      <w:r>
        <w:rPr>
          <w:rFonts w:ascii="Calibri" w:hAnsi="Calibri" w:cs="Calibri"/>
          <w:sz w:val="28"/>
          <w:szCs w:val="28"/>
        </w:rPr>
        <w:t>, embora seja uma discrepância bastante pequena, podendo-se dizer que há um certo equilíbrio entre o sexo masculino e feminino.</w:t>
      </w:r>
      <w:bookmarkStart w:id="4" w:name="_GoBack"/>
      <w:bookmarkEnd w:id="4"/>
    </w:p>
    <w:p w14:paraId="115AB7C7" w14:textId="77777777" w:rsidR="00F10301" w:rsidRPr="00F10301" w:rsidRDefault="00F10301" w:rsidP="00F10301">
      <w:pPr>
        <w:pStyle w:val="Cabealho3"/>
        <w:rPr>
          <w:i w:val="0"/>
          <w:color w:val="auto"/>
          <w:sz w:val="40"/>
          <w:szCs w:val="40"/>
        </w:rPr>
      </w:pPr>
      <w:bookmarkStart w:id="5" w:name="_Toc495776509"/>
      <w:r w:rsidRPr="00F10301">
        <w:rPr>
          <w:i w:val="0"/>
          <w:color w:val="auto"/>
          <w:sz w:val="40"/>
          <w:szCs w:val="40"/>
        </w:rPr>
        <w:t>Idade</w:t>
      </w:r>
      <w:bookmarkEnd w:id="5"/>
    </w:p>
    <w:p w14:paraId="6049039D" w14:textId="77777777" w:rsidR="00F10301" w:rsidRPr="00F10301" w:rsidRDefault="00F10301" w:rsidP="00F10301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980561C" wp14:editId="4B745A58">
            <wp:extent cx="4667250" cy="2200275"/>
            <wp:effectExtent l="0" t="0" r="0" b="9525"/>
            <wp:docPr id="4" name="Imagem 4" descr="https://i.gyazo.com/a9f9794f80c3dca7c42353ea3b5a2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9f9794f80c3dca7c42353ea3b5a2ab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9252" w14:textId="77777777" w:rsidR="00F10301" w:rsidRDefault="003B7A3C" w:rsidP="00A23A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esmagadora maioria dos inquiridos </w:t>
      </w:r>
      <w:r w:rsidR="001C0A4A">
        <w:rPr>
          <w:rFonts w:ascii="Calibri" w:hAnsi="Calibri" w:cs="Calibri"/>
          <w:sz w:val="28"/>
          <w:szCs w:val="28"/>
        </w:rPr>
        <w:t>est</w:t>
      </w:r>
      <w:r>
        <w:rPr>
          <w:rFonts w:ascii="Calibri" w:hAnsi="Calibri" w:cs="Calibri"/>
          <w:sz w:val="28"/>
          <w:szCs w:val="28"/>
        </w:rPr>
        <w:t>ão concentrados</w:t>
      </w:r>
      <w:r w:rsidR="001C0A4A">
        <w:rPr>
          <w:rFonts w:ascii="Calibri" w:hAnsi="Calibri" w:cs="Calibri"/>
          <w:sz w:val="28"/>
          <w:szCs w:val="28"/>
        </w:rPr>
        <w:t xml:space="preserve"> na faixa etária de 18 a 22 anos. O </w:t>
      </w:r>
      <w:r>
        <w:rPr>
          <w:rFonts w:ascii="Calibri" w:hAnsi="Calibri" w:cs="Calibri"/>
          <w:sz w:val="28"/>
          <w:szCs w:val="28"/>
        </w:rPr>
        <w:t xml:space="preserve">resto estão </w:t>
      </w:r>
      <w:r w:rsidR="001C0A4A">
        <w:rPr>
          <w:rFonts w:ascii="Calibri" w:hAnsi="Calibri" w:cs="Calibri"/>
          <w:sz w:val="28"/>
          <w:szCs w:val="28"/>
        </w:rPr>
        <w:t xml:space="preserve">numa faixa etária de 23 a mais de 60 anos, está distribuído quase uniformemente. </w:t>
      </w:r>
    </w:p>
    <w:p w14:paraId="1F265066" w14:textId="77777777" w:rsidR="001C0A4A" w:rsidRDefault="001C0A4A" w:rsidP="00A23A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exigências e dia-a-dia de cada faixa etária é diferente em termos de atividades que regularmente fazem em casa.</w:t>
      </w:r>
    </w:p>
    <w:p w14:paraId="1BE70F3B" w14:textId="77777777" w:rsidR="001C0A4A" w:rsidRDefault="001C0A4A" w:rsidP="001C0A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Podemos afirmar, que no geral, há uma</w:t>
      </w:r>
      <w:r w:rsidR="003B7A3C">
        <w:rPr>
          <w:rFonts w:ascii="Calibri" w:hAnsi="Calibri" w:cs="Calibri"/>
          <w:sz w:val="28"/>
          <w:szCs w:val="28"/>
        </w:rPr>
        <w:t xml:space="preserve"> base de inquiridos</w:t>
      </w:r>
      <w:r>
        <w:rPr>
          <w:rFonts w:ascii="Calibri" w:hAnsi="Calibri" w:cs="Calibri"/>
          <w:sz w:val="28"/>
          <w:szCs w:val="28"/>
        </w:rPr>
        <w:t xml:space="preserve"> de todas as idades, menos 18 a mais de 60 anos, com uma maior concentração n</w:t>
      </w:r>
      <w:r w:rsidR="00BE4CD1">
        <w:rPr>
          <w:rFonts w:ascii="Calibri" w:hAnsi="Calibri" w:cs="Calibri"/>
          <w:sz w:val="28"/>
          <w:szCs w:val="28"/>
        </w:rPr>
        <w:t>a faixa etária de 18 a 22 anos.</w:t>
      </w:r>
    </w:p>
    <w:p w14:paraId="0A400A6D" w14:textId="77777777" w:rsidR="001C0A4A" w:rsidRPr="001C0A4A" w:rsidRDefault="001C0A4A" w:rsidP="001C0A4A">
      <w:pPr>
        <w:pStyle w:val="Cabealho3"/>
        <w:rPr>
          <w:i w:val="0"/>
          <w:color w:val="auto"/>
          <w:sz w:val="40"/>
          <w:szCs w:val="40"/>
        </w:rPr>
      </w:pPr>
      <w:bookmarkStart w:id="6" w:name="_Toc495776510"/>
      <w:r>
        <w:rPr>
          <w:i w:val="0"/>
          <w:color w:val="auto"/>
          <w:sz w:val="40"/>
          <w:szCs w:val="40"/>
        </w:rPr>
        <w:t>Situação Profissional</w:t>
      </w:r>
      <w:bookmarkEnd w:id="6"/>
    </w:p>
    <w:p w14:paraId="55DCAFB8" w14:textId="77777777" w:rsidR="001C0A4A" w:rsidRPr="001C0A4A" w:rsidRDefault="001C0A4A" w:rsidP="001C0A4A">
      <w:r>
        <w:rPr>
          <w:noProof/>
        </w:rPr>
        <w:drawing>
          <wp:inline distT="0" distB="0" distL="0" distR="0" wp14:anchorId="49BACAA5" wp14:editId="1DFCEC44">
            <wp:extent cx="4981575" cy="2181225"/>
            <wp:effectExtent l="0" t="0" r="9525" b="9525"/>
            <wp:docPr id="5" name="Imagem 5" descr="https://i.gyazo.com/64973f333f93565693188c93eaa41e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64973f333f93565693188c93eaa41e3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018F" w14:textId="77777777" w:rsidR="001C0A4A" w:rsidRDefault="00CD10E5" w:rsidP="00A23A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Com uma </w:t>
      </w:r>
      <w:r w:rsidRPr="00CD10E5">
        <w:rPr>
          <w:rFonts w:ascii="Calibri" w:hAnsi="Calibri" w:cs="Calibri"/>
          <w:b/>
          <w:sz w:val="28"/>
          <w:szCs w:val="28"/>
        </w:rPr>
        <w:t>possível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correlação com a faixa etária principal ser 18 a 22 anos, na situação profissional observamo</w:t>
      </w:r>
      <w:r w:rsidR="003B7A3C">
        <w:rPr>
          <w:rFonts w:ascii="Calibri" w:hAnsi="Calibri" w:cs="Calibri"/>
          <w:sz w:val="28"/>
          <w:szCs w:val="28"/>
        </w:rPr>
        <w:t>s que a maioria dos inquiridos</w:t>
      </w:r>
      <w:r>
        <w:rPr>
          <w:rFonts w:ascii="Calibri" w:hAnsi="Calibri" w:cs="Calibri"/>
          <w:sz w:val="28"/>
          <w:szCs w:val="28"/>
        </w:rPr>
        <w:t xml:space="preserve"> são estudantes. </w:t>
      </w:r>
    </w:p>
    <w:p w14:paraId="619E8B03" w14:textId="77777777" w:rsidR="00CD10E5" w:rsidRDefault="003B7A3C" w:rsidP="00A23A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30,4% dos inquiridos</w:t>
      </w:r>
      <w:r w:rsidR="00CD10E5">
        <w:rPr>
          <w:rFonts w:ascii="Calibri" w:hAnsi="Calibri" w:cs="Calibri"/>
          <w:sz w:val="28"/>
          <w:szCs w:val="28"/>
        </w:rPr>
        <w:t xml:space="preserve"> são trabalhadores por conta de outrem, que com os 10,9% dos trabalhadores por conta própria, sugere uma grande percentagem de trabalhadores, que vão ter necessidades especificas</w:t>
      </w:r>
      <w:r w:rsidR="00BE4CD1">
        <w:rPr>
          <w:rFonts w:ascii="Calibri" w:hAnsi="Calibri" w:cs="Calibri"/>
          <w:sz w:val="28"/>
          <w:szCs w:val="28"/>
        </w:rPr>
        <w:t xml:space="preserve"> devido a horários de trabalho.</w:t>
      </w:r>
    </w:p>
    <w:p w14:paraId="1A47D78C" w14:textId="77777777" w:rsidR="00521F18" w:rsidRPr="00521F18" w:rsidRDefault="003B7A3C" w:rsidP="00521F18">
      <w:pPr>
        <w:pStyle w:val="Cabealho3"/>
        <w:rPr>
          <w:i w:val="0"/>
          <w:color w:val="auto"/>
          <w:sz w:val="40"/>
          <w:szCs w:val="40"/>
        </w:rPr>
      </w:pPr>
      <w:bookmarkStart w:id="7" w:name="_Toc495776511"/>
      <w:r>
        <w:rPr>
          <w:i w:val="0"/>
          <w:color w:val="auto"/>
          <w:sz w:val="40"/>
          <w:szCs w:val="40"/>
        </w:rPr>
        <w:t>Agregado Familiar</w:t>
      </w:r>
      <w:bookmarkEnd w:id="7"/>
    </w:p>
    <w:p w14:paraId="5124C716" w14:textId="77777777" w:rsidR="00CD10E5" w:rsidRDefault="003B7A3C" w:rsidP="00521F18">
      <w:r>
        <w:rPr>
          <w:noProof/>
        </w:rPr>
        <w:drawing>
          <wp:inline distT="0" distB="0" distL="0" distR="0" wp14:anchorId="0B00BBC2" wp14:editId="362FA6CB">
            <wp:extent cx="4533900" cy="2133600"/>
            <wp:effectExtent l="0" t="0" r="0" b="0"/>
            <wp:docPr id="9" name="Imagem 9" descr="https://i.gyazo.com/a7009ed3f8853c16d71d9431bf345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a7009ed3f8853c16d71d9431bf345c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0E5">
        <w:t xml:space="preserve"> </w:t>
      </w:r>
    </w:p>
    <w:p w14:paraId="0AF67DCC" w14:textId="77777777" w:rsidR="003B7A3C" w:rsidRDefault="003B7A3C" w:rsidP="003B7A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esmagadora maioria do tamanho de agregados familiares situa-se nos 3 a 4 elementos, que pode indicar um agregado familiar de pais e filhos, indicando tarefas diferentes, ou com frequência diferente, do que agregados </w:t>
      </w:r>
      <w:r w:rsidR="00BE4CD1">
        <w:rPr>
          <w:rFonts w:ascii="Calibri" w:hAnsi="Calibri" w:cs="Calibri"/>
          <w:sz w:val="28"/>
          <w:szCs w:val="28"/>
        </w:rPr>
        <w:t>familiares com 1 a 2 elementos.</w:t>
      </w:r>
    </w:p>
    <w:p w14:paraId="2D44B6AE" w14:textId="77777777" w:rsidR="003B7A3C" w:rsidRPr="003B7A3C" w:rsidRDefault="003B7A3C" w:rsidP="003B7A3C">
      <w:pPr>
        <w:pStyle w:val="Cabealho3"/>
        <w:rPr>
          <w:i w:val="0"/>
          <w:color w:val="auto"/>
          <w:sz w:val="40"/>
          <w:szCs w:val="40"/>
        </w:rPr>
      </w:pPr>
      <w:bookmarkStart w:id="8" w:name="_Toc495776512"/>
      <w:r>
        <w:rPr>
          <w:i w:val="0"/>
          <w:color w:val="auto"/>
          <w:sz w:val="40"/>
          <w:szCs w:val="40"/>
        </w:rPr>
        <w:t>Deficiências motoras e dificuldades visuais</w:t>
      </w:r>
      <w:bookmarkEnd w:id="8"/>
    </w:p>
    <w:p w14:paraId="4020F432" w14:textId="77777777" w:rsidR="003B7A3C" w:rsidRDefault="003B7A3C" w:rsidP="003B7A3C">
      <w:r>
        <w:rPr>
          <w:noProof/>
        </w:rPr>
        <w:drawing>
          <wp:inline distT="0" distB="0" distL="0" distR="0" wp14:anchorId="5D1E7EC1" wp14:editId="75F1971D">
            <wp:extent cx="3924300" cy="2152650"/>
            <wp:effectExtent l="0" t="0" r="0" b="0"/>
            <wp:docPr id="11" name="Imagem 11" descr="https://i.gyazo.com/5e76e6fd49bf351db9f34b3979e7b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5e76e6fd49bf351db9f34b3979e7b9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0AD7" w14:textId="77777777" w:rsidR="003B7A3C" w:rsidRDefault="003B7A3C" w:rsidP="003B7A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97,8% dos inquiridos não possui deficiências motoras. Esta pergunta é importante, permite perceber se há necessidades especiais no desenvolvimento da interface, devido à dificuldade de movimentos que são necessários fazer quando se navega numa interface por toque, que poderia ter que ser adaptada com menus mais simples e botões interativos de maior tamanho, caso fosse prominente a existência de deficiências motoras entre os inquiridos.</w:t>
      </w:r>
    </w:p>
    <w:p w14:paraId="32BDAA6E" w14:textId="77777777" w:rsidR="00521F18" w:rsidRDefault="00521F18" w:rsidP="003B7A3C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F2E0B" wp14:editId="22D6353D">
            <wp:extent cx="3733800" cy="2162175"/>
            <wp:effectExtent l="0" t="0" r="0" b="9525"/>
            <wp:docPr id="13" name="Imagem 13" descr="https://i.gyazo.com/d7ee0a6924e0761a08d0004dd904b1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d7ee0a6924e0761a08d0004dd904b1c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0D03" w14:textId="77777777" w:rsidR="00521F18" w:rsidRDefault="00521F18" w:rsidP="003B7A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Há um equilíbrio entre inquiridos que possuem dificuldades visuais (astigmatismo, miopia, etc…). Isto pode motivar a atenção especial n</w:t>
      </w:r>
      <w:r w:rsidR="00BE4CD1">
        <w:rPr>
          <w:rFonts w:ascii="Calibri" w:hAnsi="Calibri" w:cs="Calibri"/>
          <w:sz w:val="28"/>
          <w:szCs w:val="28"/>
        </w:rPr>
        <w:t>o desenvolvimento da interface.</w:t>
      </w:r>
    </w:p>
    <w:p w14:paraId="013FF7C6" w14:textId="77777777" w:rsidR="00521F18" w:rsidRDefault="00521F18" w:rsidP="00521F18">
      <w:pPr>
        <w:pStyle w:val="Cabealho3"/>
        <w:rPr>
          <w:i w:val="0"/>
          <w:color w:val="auto"/>
          <w:sz w:val="40"/>
          <w:szCs w:val="40"/>
        </w:rPr>
      </w:pPr>
      <w:bookmarkStart w:id="9" w:name="_Toc495776513"/>
      <w:r>
        <w:rPr>
          <w:i w:val="0"/>
          <w:color w:val="auto"/>
          <w:sz w:val="40"/>
          <w:szCs w:val="40"/>
        </w:rPr>
        <w:t>Horas ativas em casa</w:t>
      </w:r>
      <w:bookmarkEnd w:id="9"/>
    </w:p>
    <w:p w14:paraId="0E110594" w14:textId="77777777" w:rsidR="00521F18" w:rsidRDefault="00521F18" w:rsidP="00521F18">
      <w:r>
        <w:rPr>
          <w:noProof/>
        </w:rPr>
        <w:drawing>
          <wp:inline distT="0" distB="0" distL="0" distR="0" wp14:anchorId="0EC52574" wp14:editId="3C3A80C6">
            <wp:extent cx="4295775" cy="2114550"/>
            <wp:effectExtent l="0" t="0" r="9525" b="0"/>
            <wp:docPr id="14" name="Imagem 14" descr="https://i.gyazo.com/9e96b57c137cb4b4a6907ecd6e5cb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9e96b57c137cb4b4a6907ecd6e5cb16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BD68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Em média, os inquiridos passam 4 a 6 horas ativas (sem estar a dormir) em casa. Isto é positivo pois são uma quantidade considerável de horas em que os inquiridos podem usufruir do sistema.</w:t>
      </w:r>
    </w:p>
    <w:p w14:paraId="7CE21E6C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</w:p>
    <w:p w14:paraId="09B62374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</w:p>
    <w:p w14:paraId="2B7AC354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</w:p>
    <w:p w14:paraId="1FA42B1C" w14:textId="77777777" w:rsidR="00521F18" w:rsidRPr="00521F18" w:rsidRDefault="00521F18" w:rsidP="00521F18">
      <w:pPr>
        <w:pStyle w:val="Cabealho3"/>
        <w:rPr>
          <w:color w:val="auto"/>
          <w:sz w:val="40"/>
          <w:szCs w:val="40"/>
        </w:rPr>
      </w:pPr>
      <w:bookmarkStart w:id="10" w:name="_Toc495776514"/>
      <w:r>
        <w:rPr>
          <w:i w:val="0"/>
          <w:color w:val="auto"/>
          <w:sz w:val="40"/>
          <w:szCs w:val="40"/>
        </w:rPr>
        <w:lastRenderedPageBreak/>
        <w:t xml:space="preserve">Posse e utilização de </w:t>
      </w:r>
      <w:r w:rsidRPr="00521F18">
        <w:rPr>
          <w:color w:val="auto"/>
          <w:sz w:val="40"/>
          <w:szCs w:val="40"/>
        </w:rPr>
        <w:t>tablet</w:t>
      </w:r>
      <w:r>
        <w:rPr>
          <w:i w:val="0"/>
          <w:color w:val="auto"/>
          <w:sz w:val="40"/>
          <w:szCs w:val="40"/>
        </w:rPr>
        <w:t>/</w:t>
      </w:r>
      <w:r w:rsidRPr="00521F18">
        <w:rPr>
          <w:color w:val="auto"/>
          <w:sz w:val="40"/>
          <w:szCs w:val="40"/>
        </w:rPr>
        <w:t>smartphone</w:t>
      </w:r>
      <w:bookmarkEnd w:id="10"/>
    </w:p>
    <w:p w14:paraId="7816907C" w14:textId="77777777" w:rsidR="00521F18" w:rsidRDefault="00521F18" w:rsidP="00521F18">
      <w:r>
        <w:rPr>
          <w:noProof/>
        </w:rPr>
        <w:drawing>
          <wp:inline distT="0" distB="0" distL="0" distR="0" wp14:anchorId="2B6AF729" wp14:editId="4198A175">
            <wp:extent cx="4800600" cy="2038350"/>
            <wp:effectExtent l="0" t="0" r="0" b="0"/>
            <wp:docPr id="15" name="Imagem 15" descr="https://i.gyazo.com/f4739987eb519073deed2f7092e9f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f4739987eb519073deed2f7092e9fc9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D18C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95,7% dos inquiridos possuem um </w:t>
      </w:r>
      <w:r w:rsidRPr="00521F18">
        <w:rPr>
          <w:rFonts w:ascii="Calibri" w:hAnsi="Calibri" w:cs="Calibri"/>
          <w:i/>
          <w:sz w:val="28"/>
          <w:szCs w:val="28"/>
        </w:rPr>
        <w:t>tablet</w:t>
      </w:r>
      <w:r>
        <w:rPr>
          <w:rFonts w:ascii="Calibri" w:hAnsi="Calibri" w:cs="Calibri"/>
          <w:sz w:val="28"/>
          <w:szCs w:val="28"/>
        </w:rPr>
        <w:t xml:space="preserve"> ou </w:t>
      </w:r>
      <w:r w:rsidRPr="00521F18">
        <w:rPr>
          <w:rFonts w:ascii="Calibri" w:hAnsi="Calibri" w:cs="Calibri"/>
          <w:i/>
          <w:sz w:val="28"/>
          <w:szCs w:val="28"/>
        </w:rPr>
        <w:t>smartphone</w:t>
      </w:r>
      <w:r>
        <w:rPr>
          <w:rFonts w:ascii="Calibri" w:hAnsi="Calibri" w:cs="Calibri"/>
          <w:sz w:val="28"/>
          <w:szCs w:val="28"/>
        </w:rPr>
        <w:t>, que é bastante positivo pois ambos são dispositivos de interface táctil, onde o nosso sistema se vai basear.</w:t>
      </w:r>
    </w:p>
    <w:p w14:paraId="04C09BF0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776DCE0" wp14:editId="460428E9">
            <wp:extent cx="4219575" cy="2219325"/>
            <wp:effectExtent l="0" t="0" r="9525" b="9525"/>
            <wp:docPr id="16" name="Imagem 16" descr="https://i.gyazo.com/a617de74142728dd3f0ea63b1656d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a617de74142728dd3f0ea63b1656dde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02E1" w14:textId="77777777" w:rsidR="00521F18" w:rsidRDefault="00521F18" w:rsidP="00521F1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Quando questionados acerca da sua utilização de </w:t>
      </w:r>
      <w:r w:rsidRPr="00F0385E">
        <w:rPr>
          <w:rFonts w:ascii="Calibri" w:hAnsi="Calibri" w:cs="Calibri"/>
          <w:i/>
          <w:sz w:val="28"/>
          <w:szCs w:val="28"/>
        </w:rPr>
        <w:t>tablet</w:t>
      </w:r>
      <w:r w:rsidR="00F0385E">
        <w:rPr>
          <w:rFonts w:ascii="Calibri" w:hAnsi="Calibri" w:cs="Calibri"/>
          <w:i/>
          <w:sz w:val="28"/>
          <w:szCs w:val="28"/>
        </w:rPr>
        <w:t xml:space="preserve"> </w:t>
      </w:r>
      <w:r w:rsidR="00F0385E">
        <w:rPr>
          <w:rFonts w:ascii="Calibri" w:hAnsi="Calibri" w:cs="Calibri"/>
          <w:sz w:val="28"/>
          <w:szCs w:val="28"/>
        </w:rPr>
        <w:t xml:space="preserve">e/ou </w:t>
      </w:r>
      <w:r w:rsidR="00F0385E">
        <w:rPr>
          <w:rFonts w:ascii="Calibri" w:hAnsi="Calibri" w:cs="Calibri"/>
          <w:i/>
          <w:sz w:val="28"/>
          <w:szCs w:val="28"/>
        </w:rPr>
        <w:t>smartphone</w:t>
      </w:r>
      <w:r w:rsidR="00F0385E">
        <w:rPr>
          <w:rFonts w:ascii="Calibri" w:hAnsi="Calibri" w:cs="Calibri"/>
          <w:sz w:val="28"/>
          <w:szCs w:val="28"/>
        </w:rPr>
        <w:t xml:space="preserve">, em média semanalmente, os inquiridos responderam de forma dispersa, mas é possível verificar que em média passam bastantes horas por semana nos dispositivos, o que é indicativo de, pelo menos, saber navegar e ser familiarizado com dispositivos tácteis. </w:t>
      </w:r>
    </w:p>
    <w:p w14:paraId="38786515" w14:textId="0E27CE56" w:rsidR="00F0385E" w:rsidRDefault="00F0385E" w:rsidP="00521F1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Estas perguntas eram importantes para perceber se os potenciais utilizadores estão familiarizados e sabem utilizar interfaces tácteis, tal como a interface a desenvolver.</w:t>
      </w:r>
    </w:p>
    <w:p w14:paraId="7DCAB436" w14:textId="77777777" w:rsidR="00F0385E" w:rsidRDefault="00F0385E" w:rsidP="00F0385E">
      <w:pPr>
        <w:pStyle w:val="Cabealho3"/>
        <w:rPr>
          <w:i w:val="0"/>
          <w:color w:val="auto"/>
          <w:sz w:val="40"/>
          <w:szCs w:val="40"/>
        </w:rPr>
      </w:pPr>
      <w:bookmarkStart w:id="11" w:name="_Toc495776515"/>
      <w:r>
        <w:rPr>
          <w:i w:val="0"/>
          <w:color w:val="auto"/>
          <w:sz w:val="40"/>
          <w:szCs w:val="40"/>
        </w:rPr>
        <w:lastRenderedPageBreak/>
        <w:t>Procedimentos perante dificuldades em aplicações</w:t>
      </w:r>
      <w:bookmarkEnd w:id="11"/>
    </w:p>
    <w:p w14:paraId="647076CC" w14:textId="77777777" w:rsidR="00F0385E" w:rsidRDefault="00F0385E" w:rsidP="00F0385E">
      <w:r>
        <w:rPr>
          <w:noProof/>
        </w:rPr>
        <w:drawing>
          <wp:inline distT="0" distB="0" distL="0" distR="0" wp14:anchorId="28A23A94" wp14:editId="72AE01A0">
            <wp:extent cx="5619750" cy="2495550"/>
            <wp:effectExtent l="0" t="0" r="0" b="0"/>
            <wp:docPr id="17" name="Imagem 17" descr="https://i.gyazo.com/2cfb0e3464e5379246c32e3d53858f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gyazo.com/2cfb0e3464e5379246c32e3d53858fa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61A0" w14:textId="77777777" w:rsidR="00F0385E" w:rsidRDefault="00F0385E" w:rsidP="00F0385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modo a perceber de que modo a documentação de suporte deve ser oferecida aos utilizadores, questionamos sobre como os inquiridos procedem quando têm dificuldades com aplicações. 54,3% dos utilizadores explora a aplicação até encontrar a solução e compreender, o que significa que a interface deve ser fácil de perceber e usar. 45,7% pesquisa na internet o problema, o que suporta uma vertente de fórum de apoio e 39,1% procura ajuda com conhecidos. Apenas 2,2% dos utilizadores procura no manual.</w:t>
      </w:r>
    </w:p>
    <w:p w14:paraId="1AF96EC9" w14:textId="0C31D3A9" w:rsidR="00F0385E" w:rsidRPr="00BE4CD1" w:rsidRDefault="00F0385E" w:rsidP="007A54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É então importante ter uma aplicação intuitiva e uma presença forte no apoio ao utilizador através da internet.</w:t>
      </w:r>
    </w:p>
    <w:p w14:paraId="6E1BCA24" w14:textId="77777777" w:rsidR="00F0385E" w:rsidRPr="00BE4CD1" w:rsidRDefault="00F0385E" w:rsidP="00C524ED">
      <w:pPr>
        <w:rPr>
          <w:i/>
          <w:sz w:val="40"/>
          <w:szCs w:val="40"/>
        </w:rPr>
      </w:pPr>
      <w:r>
        <w:rPr>
          <w:sz w:val="40"/>
          <w:szCs w:val="40"/>
        </w:rPr>
        <w:t>Tarefas desejáveis/frequentes</w:t>
      </w:r>
      <w:r>
        <w:rPr>
          <w:noProof/>
        </w:rPr>
        <w:drawing>
          <wp:inline distT="0" distB="0" distL="0" distR="0" wp14:anchorId="3100D607" wp14:editId="081FA057">
            <wp:extent cx="5153025" cy="2428875"/>
            <wp:effectExtent l="0" t="0" r="9525" b="9525"/>
            <wp:docPr id="18" name="Imagem 18" descr="https://i.gyazo.com/aac2930ae47282aaf16a3f36b80892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aac2930ae47282aaf16a3f36b80892c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BEF7" w14:textId="77777777" w:rsidR="00F0385E" w:rsidRDefault="007B3FE7" w:rsidP="00F0385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Quando inquiridos sobre as tarefas as quais dedicam mais tempo em casa, as tarefas elegidas com mais frequentes foram cozinhar, lavar e engomar roupa e limpeza de casa.</w:t>
      </w:r>
    </w:p>
    <w:p w14:paraId="5878D52F" w14:textId="77777777" w:rsidR="007B3FE7" w:rsidRDefault="007B3FE7" w:rsidP="00F0385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Uma das respostas foi retirada devido a ser imprópria.</w:t>
      </w:r>
    </w:p>
    <w:p w14:paraId="2E97428B" w14:textId="77777777" w:rsidR="007B3FE7" w:rsidRDefault="007B3FE7" w:rsidP="00F0385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6F7527C" wp14:editId="692430F1">
            <wp:extent cx="5305425" cy="2466975"/>
            <wp:effectExtent l="0" t="0" r="9525" b="9525"/>
            <wp:docPr id="19" name="Imagem 19" descr="https://i.gyazo.com/f9f25d489f447929a27d6581841b0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f9f25d489f447929a27d6581841b009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997F" w14:textId="77777777" w:rsidR="007B3FE7" w:rsidRDefault="007B3FE7" w:rsidP="00F0385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 tarefas que os inquiridos mais gostam de fazer, as desejáveis, são estar no computador, ler, ver televisão e jogar consola.</w:t>
      </w:r>
    </w:p>
    <w:p w14:paraId="726D9685" w14:textId="77777777" w:rsidR="007B3FE7" w:rsidRDefault="007B3FE7" w:rsidP="00F0385E">
      <w:pPr>
        <w:rPr>
          <w:rFonts w:ascii="Calibri" w:hAnsi="Calibri" w:cs="Calibri"/>
          <w:sz w:val="28"/>
          <w:szCs w:val="28"/>
        </w:rPr>
      </w:pPr>
    </w:p>
    <w:p w14:paraId="7134500B" w14:textId="77777777" w:rsidR="007B3FE7" w:rsidRDefault="007B3FE7" w:rsidP="007B3FE7">
      <w:pPr>
        <w:pStyle w:val="Cabealho3"/>
        <w:rPr>
          <w:i w:val="0"/>
          <w:color w:val="auto"/>
          <w:sz w:val="40"/>
          <w:szCs w:val="40"/>
        </w:rPr>
      </w:pPr>
      <w:bookmarkStart w:id="12" w:name="_Toc495776516"/>
      <w:r>
        <w:rPr>
          <w:i w:val="0"/>
          <w:color w:val="auto"/>
          <w:sz w:val="40"/>
          <w:szCs w:val="40"/>
        </w:rPr>
        <w:t>Encontros sociais</w:t>
      </w:r>
      <w:bookmarkEnd w:id="12"/>
      <w:r>
        <w:rPr>
          <w:i w:val="0"/>
          <w:color w:val="auto"/>
          <w:sz w:val="40"/>
          <w:szCs w:val="40"/>
        </w:rPr>
        <w:t xml:space="preserve"> </w:t>
      </w:r>
    </w:p>
    <w:p w14:paraId="7EEFAD34" w14:textId="77777777" w:rsidR="007B3FE7" w:rsidRDefault="007B3FE7" w:rsidP="007B3FE7">
      <w:r>
        <w:rPr>
          <w:noProof/>
        </w:rPr>
        <w:drawing>
          <wp:inline distT="0" distB="0" distL="0" distR="0" wp14:anchorId="2C767BD9" wp14:editId="5879F5B1">
            <wp:extent cx="4476750" cy="2133600"/>
            <wp:effectExtent l="0" t="0" r="0" b="0"/>
            <wp:docPr id="20" name="Imagem 20" descr="https://i.gyazo.com/8682c97d24482493271905d3480a6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8682c97d24482493271905d3480a627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A3CB" w14:textId="77777777" w:rsidR="007B3FE7" w:rsidRDefault="007B3FE7" w:rsidP="007B3FE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Os inquiridos, em média, têm 1 ou mais encontros sociais em casa por semana. Os ambientes em encontros sociais podem ser bastante exigentes, com múltiplas tarefas a serem feitas para acomodar os encontros, e até com níveis sonoros e de lu</w:t>
      </w:r>
      <w:r w:rsidR="00BE4CD1">
        <w:rPr>
          <w:rFonts w:ascii="Calibri" w:hAnsi="Calibri" w:cs="Calibri"/>
          <w:sz w:val="28"/>
          <w:szCs w:val="28"/>
        </w:rPr>
        <w:t>z serem superiores aos normais.</w:t>
      </w:r>
    </w:p>
    <w:p w14:paraId="379C7EFC" w14:textId="77777777" w:rsidR="008935FA" w:rsidRDefault="000102F6" w:rsidP="008935FA">
      <w:pPr>
        <w:pStyle w:val="Cabealho3"/>
        <w:rPr>
          <w:i w:val="0"/>
          <w:color w:val="auto"/>
          <w:sz w:val="40"/>
          <w:szCs w:val="40"/>
        </w:rPr>
      </w:pPr>
      <w:bookmarkStart w:id="13" w:name="_Toc495776517"/>
      <w:r>
        <w:rPr>
          <w:i w:val="0"/>
          <w:color w:val="auto"/>
          <w:sz w:val="40"/>
          <w:szCs w:val="40"/>
        </w:rPr>
        <w:lastRenderedPageBreak/>
        <w:t>Classificação de acordo com atividades desejadas para automatização</w:t>
      </w:r>
      <w:bookmarkEnd w:id="13"/>
    </w:p>
    <w:p w14:paraId="09C05407" w14:textId="77777777" w:rsidR="00B41F3B" w:rsidRDefault="00B41F3B" w:rsidP="00B41F3B">
      <w:r>
        <w:rPr>
          <w:noProof/>
        </w:rPr>
        <w:drawing>
          <wp:inline distT="0" distB="0" distL="0" distR="0" wp14:anchorId="59D37A8A" wp14:editId="2110E7E9">
            <wp:extent cx="5572125" cy="2333625"/>
            <wp:effectExtent l="0" t="0" r="9525" b="9525"/>
            <wp:docPr id="21" name="Imagem 21" descr="https://i.gyazo.com/3f68d0e1c8137a285ba6ab29a4ae8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3f68d0e1c8137a285ba6ab29a4ae8ad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5926" w14:textId="77777777" w:rsidR="00B41F3B" w:rsidRDefault="00B41F3B" w:rsidP="00B41F3B">
      <w:r>
        <w:rPr>
          <w:noProof/>
        </w:rPr>
        <w:drawing>
          <wp:inline distT="0" distB="0" distL="0" distR="0" wp14:anchorId="209D9F14" wp14:editId="59EC760A">
            <wp:extent cx="5619750" cy="2257425"/>
            <wp:effectExtent l="0" t="0" r="0" b="9525"/>
            <wp:docPr id="22" name="Imagem 22" descr="https://i.gyazo.com/270d4aec4bb389c656fcd1eb49eef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gyazo.com/270d4aec4bb389c656fcd1eb49eef02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E105" w14:textId="77777777" w:rsidR="00B41F3B" w:rsidRDefault="00B41F3B" w:rsidP="00B41F3B">
      <w:r>
        <w:rPr>
          <w:noProof/>
        </w:rPr>
        <w:drawing>
          <wp:inline distT="0" distB="0" distL="0" distR="0" wp14:anchorId="5F794B2D" wp14:editId="4B45EC9E">
            <wp:extent cx="5572125" cy="2066925"/>
            <wp:effectExtent l="0" t="0" r="9525" b="9525"/>
            <wp:docPr id="23" name="Imagem 23" descr="https://i.gyazo.com/d1e37fba886b6d229b0505173e86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.gyazo.com/d1e37fba886b6d229b0505173e86059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4AF8" w14:textId="77777777" w:rsidR="00B41F3B" w:rsidRDefault="00B41F3B" w:rsidP="00B41F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Através das respostas obtidas nesta pergunta, é possível verificar que</w:t>
      </w:r>
      <w:proofErr w:type="gramStart"/>
      <w:r>
        <w:rPr>
          <w:rFonts w:ascii="Calibri" w:hAnsi="Calibri" w:cs="Calibri"/>
          <w:sz w:val="28"/>
          <w:szCs w:val="28"/>
        </w:rPr>
        <w:t>: Lavar</w:t>
      </w:r>
      <w:proofErr w:type="gramEnd"/>
      <w:r>
        <w:rPr>
          <w:rFonts w:ascii="Calibri" w:hAnsi="Calibri" w:cs="Calibri"/>
          <w:sz w:val="28"/>
          <w:szCs w:val="28"/>
        </w:rPr>
        <w:t xml:space="preserve"> loiça e roupa; Passar a ferro; Limpeza de casa; Controlo de sistema de luzes, eletrodomésticos e as suas atividades, dispositivos como computadores e tablets; Encomendas automáticas pela internet – são bastante desejados para automatização.</w:t>
      </w:r>
    </w:p>
    <w:p w14:paraId="1575D0E1" w14:textId="77777777" w:rsidR="00B41F3B" w:rsidRDefault="00B41F3B" w:rsidP="00B41F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Já cozinhar teves respostas bastante variadas, havendo uma divisão entre quem está em desacordo com a sua automatização e quem está. Há uma ligeira tendência para não automatização.</w:t>
      </w:r>
    </w:p>
    <w:p w14:paraId="63DB17D6" w14:textId="77777777" w:rsidR="00B41F3B" w:rsidRDefault="00B41F3B" w:rsidP="00B41F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Busca de objetos por </w:t>
      </w:r>
      <w:proofErr w:type="spellStart"/>
      <w:r>
        <w:rPr>
          <w:rFonts w:ascii="Calibri" w:hAnsi="Calibri" w:cs="Calibri"/>
          <w:sz w:val="28"/>
          <w:szCs w:val="28"/>
        </w:rPr>
        <w:t>drones</w:t>
      </w:r>
      <w:proofErr w:type="spellEnd"/>
      <w:r>
        <w:rPr>
          <w:rFonts w:ascii="Calibri" w:hAnsi="Calibri" w:cs="Calibri"/>
          <w:sz w:val="28"/>
          <w:szCs w:val="28"/>
        </w:rPr>
        <w:t xml:space="preserve"> não é desejada.</w:t>
      </w:r>
    </w:p>
    <w:p w14:paraId="672E4D3F" w14:textId="77777777" w:rsidR="00B41F3B" w:rsidRDefault="00B41F3B" w:rsidP="00B41F3B">
      <w:pPr>
        <w:rPr>
          <w:rFonts w:ascii="Calibri" w:hAnsi="Calibri" w:cs="Calibri"/>
          <w:sz w:val="28"/>
          <w:szCs w:val="28"/>
        </w:rPr>
      </w:pPr>
    </w:p>
    <w:p w14:paraId="7656684A" w14:textId="77777777" w:rsidR="00B41F3B" w:rsidRDefault="00B41F3B" w:rsidP="00B41F3B">
      <w:pPr>
        <w:pStyle w:val="Cabealho3"/>
        <w:rPr>
          <w:i w:val="0"/>
          <w:color w:val="auto"/>
          <w:sz w:val="40"/>
          <w:szCs w:val="40"/>
        </w:rPr>
      </w:pPr>
      <w:bookmarkStart w:id="14" w:name="_Toc495776518"/>
      <w:r>
        <w:rPr>
          <w:i w:val="0"/>
          <w:color w:val="auto"/>
          <w:sz w:val="40"/>
          <w:szCs w:val="40"/>
        </w:rPr>
        <w:t>Atividades não mencionadas desejadas</w:t>
      </w:r>
      <w:bookmarkEnd w:id="14"/>
    </w:p>
    <w:p w14:paraId="6BEBC921" w14:textId="77777777" w:rsidR="00B41F3B" w:rsidRDefault="00B41F3B" w:rsidP="00B41F3B">
      <w:r>
        <w:rPr>
          <w:noProof/>
        </w:rPr>
        <w:drawing>
          <wp:inline distT="0" distB="0" distL="0" distR="0" wp14:anchorId="5493391F" wp14:editId="2F033E4B">
            <wp:extent cx="5657850" cy="3448050"/>
            <wp:effectExtent l="0" t="0" r="0" b="0"/>
            <wp:docPr id="24" name="Imagem 24" descr="https://i.gyazo.com/764b175c96f96839d8c0c6603f216e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.gyazo.com/764b175c96f96839d8c0c6603f216e9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E6B5" w14:textId="77777777" w:rsidR="00B41F3B" w:rsidRDefault="00B41F3B" w:rsidP="00B41F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Obtemos algumas respostas bastante úteis sobre atividades que os inquiridos gostavam de ver ser automatizadas, que não tínhamos incluído no questi</w:t>
      </w:r>
      <w:r w:rsidR="00BE4CD1">
        <w:rPr>
          <w:rFonts w:ascii="Calibri" w:hAnsi="Calibri" w:cs="Calibri"/>
          <w:sz w:val="28"/>
          <w:szCs w:val="28"/>
        </w:rPr>
        <w:t>onário.</w:t>
      </w:r>
    </w:p>
    <w:p w14:paraId="5E9280FF" w14:textId="77777777" w:rsidR="00B41F3B" w:rsidRDefault="00B41F3B" w:rsidP="00B41F3B">
      <w:pPr>
        <w:pStyle w:val="Cabealho3"/>
        <w:rPr>
          <w:i w:val="0"/>
          <w:color w:val="auto"/>
          <w:sz w:val="40"/>
          <w:szCs w:val="40"/>
        </w:rPr>
      </w:pPr>
      <w:bookmarkStart w:id="15" w:name="_Toc495776519"/>
      <w:r>
        <w:rPr>
          <w:i w:val="0"/>
          <w:color w:val="auto"/>
          <w:sz w:val="40"/>
          <w:szCs w:val="40"/>
        </w:rPr>
        <w:lastRenderedPageBreak/>
        <w:t>Classificação de acordo a afirmações perante um cenário</w:t>
      </w:r>
      <w:bookmarkEnd w:id="15"/>
    </w:p>
    <w:p w14:paraId="356BAF46" w14:textId="77777777" w:rsidR="00B41F3B" w:rsidRDefault="00B41F3B" w:rsidP="00B41F3B">
      <w:r>
        <w:rPr>
          <w:noProof/>
        </w:rPr>
        <w:drawing>
          <wp:inline distT="0" distB="0" distL="0" distR="0" wp14:anchorId="2A798988" wp14:editId="139DE86C">
            <wp:extent cx="5476875" cy="2352675"/>
            <wp:effectExtent l="0" t="0" r="9525" b="9525"/>
            <wp:docPr id="25" name="Imagem 25" descr="https://i.gyazo.com/6d64525bbf114b8b61b607eef154ea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.gyazo.com/6d64525bbf114b8b61b607eef154ea6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D4D6" w14:textId="77777777" w:rsidR="00B41F3B" w:rsidRDefault="00B41F3B" w:rsidP="00B41F3B">
      <w:r>
        <w:rPr>
          <w:noProof/>
        </w:rPr>
        <w:drawing>
          <wp:inline distT="0" distB="0" distL="0" distR="0" wp14:anchorId="2BEA2BB0" wp14:editId="519AB81B">
            <wp:extent cx="3200400" cy="2286000"/>
            <wp:effectExtent l="0" t="0" r="0" b="0"/>
            <wp:docPr id="26" name="Imagem 26" descr="https://i.gyazo.com/163f2690064630b5c861c917e074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.gyazo.com/163f2690064630b5c861c917e07418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0FB9" w14:textId="77777777" w:rsidR="00B41F3B" w:rsidRDefault="00B41F3B" w:rsidP="00B41F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Não incluído na imagem: cor roxa representa concordo plenamente.</w:t>
      </w:r>
    </w:p>
    <w:p w14:paraId="02392153" w14:textId="77777777" w:rsidR="00B41F3B" w:rsidRDefault="00D72294" w:rsidP="00B41F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geral, os inquiridos estão interessados no sistema e acreditam que facilitaria a sua vida doméstica.</w:t>
      </w:r>
    </w:p>
    <w:p w14:paraId="64C01CF4" w14:textId="77777777" w:rsidR="00D72294" w:rsidRDefault="00D72294" w:rsidP="00B41F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Demonstraram também preocupação a cerca de sua privacidade com o sistema descrito e desejam ter um relatório e resumo das atividad</w:t>
      </w:r>
      <w:r w:rsidR="00BE4CD1">
        <w:rPr>
          <w:rFonts w:ascii="Calibri" w:hAnsi="Calibri" w:cs="Calibri"/>
          <w:sz w:val="28"/>
          <w:szCs w:val="28"/>
        </w:rPr>
        <w:t>es feitas em casa pelo sistema.</w:t>
      </w:r>
    </w:p>
    <w:p w14:paraId="3923B880" w14:textId="77777777" w:rsidR="00D72294" w:rsidRDefault="00D72294" w:rsidP="00D72294">
      <w:pPr>
        <w:pStyle w:val="Cabealho3"/>
        <w:rPr>
          <w:i w:val="0"/>
          <w:color w:val="auto"/>
          <w:sz w:val="40"/>
          <w:szCs w:val="40"/>
        </w:rPr>
      </w:pPr>
      <w:bookmarkStart w:id="16" w:name="_Toc495776520"/>
      <w:r>
        <w:rPr>
          <w:i w:val="0"/>
          <w:color w:val="auto"/>
          <w:sz w:val="40"/>
          <w:szCs w:val="40"/>
        </w:rPr>
        <w:lastRenderedPageBreak/>
        <w:t>PIN de confirmação</w:t>
      </w:r>
      <w:bookmarkEnd w:id="16"/>
    </w:p>
    <w:p w14:paraId="2A69DAA5" w14:textId="77777777" w:rsidR="00D72294" w:rsidRDefault="00D72294" w:rsidP="00D72294">
      <w:r>
        <w:rPr>
          <w:noProof/>
        </w:rPr>
        <w:drawing>
          <wp:inline distT="0" distB="0" distL="0" distR="0" wp14:anchorId="3795D45A" wp14:editId="0A0053CB">
            <wp:extent cx="3724275" cy="2181225"/>
            <wp:effectExtent l="0" t="0" r="9525" b="9525"/>
            <wp:docPr id="27" name="Imagem 27" descr="https://i.gyazo.com/f2a249f6bbe679808807a7b84ef474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.gyazo.com/f2a249f6bbe679808807a7b84ef4748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51B" w14:textId="77777777" w:rsidR="00D72294" w:rsidRDefault="00D72294" w:rsidP="00D7229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97,8% dos inquiridos gostariam de ter um sistema de segurança de confirmação, como um PIN, a proteger o agendamento de atividades. Esta opção protege contra uso indevido, quer como controlo parental ou até de pessoas que não deveriam ter acesso ao sistema.</w:t>
      </w:r>
    </w:p>
    <w:p w14:paraId="24977C7E" w14:textId="77777777" w:rsidR="00D72294" w:rsidRDefault="00D72294" w:rsidP="00D72294">
      <w:pPr>
        <w:rPr>
          <w:rFonts w:ascii="Calibri" w:hAnsi="Calibri" w:cs="Calibri"/>
          <w:sz w:val="28"/>
          <w:szCs w:val="28"/>
        </w:rPr>
      </w:pPr>
    </w:p>
    <w:p w14:paraId="628FC5E3" w14:textId="77777777" w:rsidR="00D72294" w:rsidRDefault="00D72294" w:rsidP="00D72294">
      <w:pPr>
        <w:pStyle w:val="Cabealho3"/>
        <w:rPr>
          <w:i w:val="0"/>
          <w:color w:val="auto"/>
          <w:sz w:val="40"/>
          <w:szCs w:val="40"/>
        </w:rPr>
      </w:pPr>
      <w:bookmarkStart w:id="17" w:name="_Toc495776521"/>
      <w:r>
        <w:rPr>
          <w:i w:val="0"/>
          <w:color w:val="auto"/>
          <w:sz w:val="40"/>
          <w:szCs w:val="40"/>
        </w:rPr>
        <w:t>Procedimento perante erros/falhas</w:t>
      </w:r>
      <w:bookmarkEnd w:id="17"/>
    </w:p>
    <w:p w14:paraId="40A786AF" w14:textId="77777777" w:rsidR="00D72294" w:rsidRDefault="00D72294" w:rsidP="00D72294">
      <w:r>
        <w:rPr>
          <w:noProof/>
        </w:rPr>
        <w:drawing>
          <wp:inline distT="0" distB="0" distL="0" distR="0" wp14:anchorId="499B5715" wp14:editId="67688D47">
            <wp:extent cx="4476750" cy="1971675"/>
            <wp:effectExtent l="0" t="0" r="0" b="9525"/>
            <wp:docPr id="28" name="Imagem 28" descr="https://i.gyazo.com/170e1142c9ef2cda228526b81691e2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.gyazo.com/170e1142c9ef2cda228526b81691e24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ACA8" w14:textId="77777777" w:rsidR="00D72294" w:rsidRDefault="00D72294" w:rsidP="00D7229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maioria dos inquiridos, 65,2% gostaria que perante um erro de sistema ou falha de eletrodomésticos, o reagendamento seja feito por si. 15,2% quer que o sistema faça o reagendamento automaticamente e 19,6% quer o cancelamento da operação.</w:t>
      </w:r>
    </w:p>
    <w:p w14:paraId="2D7A9501" w14:textId="77777777" w:rsidR="00D72294" w:rsidRDefault="002B4755" w:rsidP="00D7229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to do Complementar com entrevistas</w:t>
      </w:r>
    </w:p>
    <w:p w14:paraId="52B31776" w14:textId="77777777" w:rsidR="00D72294" w:rsidRDefault="002B4755" w:rsidP="00D72294">
      <w:pPr>
        <w:pStyle w:val="Cabealho1"/>
        <w:rPr>
          <w:i w:val="0"/>
          <w:color w:val="auto"/>
          <w:sz w:val="48"/>
          <w:szCs w:val="48"/>
        </w:rPr>
      </w:pPr>
      <w:bookmarkStart w:id="18" w:name="_Toc495776522"/>
      <w:r>
        <w:rPr>
          <w:i w:val="0"/>
          <w:color w:val="auto"/>
          <w:sz w:val="48"/>
          <w:szCs w:val="48"/>
        </w:rPr>
        <w:t>Caracterização dos utilizadores</w:t>
      </w:r>
      <w:bookmarkEnd w:id="18"/>
      <w:r>
        <w:rPr>
          <w:i w:val="0"/>
          <w:color w:val="auto"/>
          <w:sz w:val="48"/>
          <w:szCs w:val="48"/>
        </w:rPr>
        <w:fldChar w:fldCharType="begin"/>
      </w:r>
      <w:r>
        <w:instrText xml:space="preserve"> XE "</w:instrText>
      </w:r>
      <w:r w:rsidRPr="00057CF2">
        <w:rPr>
          <w:i w:val="0"/>
          <w:color w:val="auto"/>
          <w:sz w:val="48"/>
          <w:szCs w:val="48"/>
        </w:rPr>
        <w:instrText>Caracterização dos utilizadores</w:instrText>
      </w:r>
      <w:r>
        <w:instrText xml:space="preserve">" </w:instrText>
      </w:r>
      <w:r>
        <w:rPr>
          <w:i w:val="0"/>
          <w:color w:val="auto"/>
          <w:sz w:val="48"/>
          <w:szCs w:val="48"/>
        </w:rPr>
        <w:fldChar w:fldCharType="end"/>
      </w:r>
    </w:p>
    <w:p w14:paraId="3B97EA60" w14:textId="77777777" w:rsidR="002B4755" w:rsidRDefault="002B4755" w:rsidP="002B4755"/>
    <w:p w14:paraId="4E073CEA" w14:textId="77777777" w:rsidR="002B4755" w:rsidRDefault="002B4755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A partir dos dados recolhidos nos questionários e entrevistas, fizemos a seguinte caracterização dos utilizadores:</w:t>
      </w:r>
    </w:p>
    <w:p w14:paraId="06B8C743" w14:textId="77777777" w:rsidR="002B4755" w:rsidRDefault="002B4755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faixa etária, na sua maioria, insere-se nos 18 a 22 anos, sem uma tendência evidente em gênero. </w:t>
      </w:r>
    </w:p>
    <w:p w14:paraId="79C0F82E" w14:textId="77777777" w:rsidR="001E3C4F" w:rsidRDefault="001E3C4F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maioria dos utilizadores são estudantes. Há também uma grande percentagem de trabalhadores por contra própria e de outrem.</w:t>
      </w:r>
    </w:p>
    <w:p w14:paraId="7AFDE84E" w14:textId="77777777" w:rsidR="001E3C4F" w:rsidRDefault="001E3C4F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Os agregados familiares dos utilizadores situam-se, na maioria, entre 3 a 4. </w:t>
      </w:r>
    </w:p>
    <w:p w14:paraId="79C5F23E" w14:textId="77777777" w:rsidR="001E3C4F" w:rsidRDefault="001E3C4F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São pessoas que estão já habituadas a dispositivos tácteis como </w:t>
      </w:r>
      <w:r w:rsidRPr="001E3C4F">
        <w:rPr>
          <w:rFonts w:ascii="Calibri" w:hAnsi="Calibri" w:cs="Calibri"/>
          <w:i/>
          <w:sz w:val="28"/>
          <w:szCs w:val="28"/>
        </w:rPr>
        <w:t>tablets</w:t>
      </w:r>
      <w:r>
        <w:rPr>
          <w:rFonts w:ascii="Calibri" w:hAnsi="Calibri" w:cs="Calibri"/>
          <w:sz w:val="28"/>
          <w:szCs w:val="28"/>
        </w:rPr>
        <w:t xml:space="preserve"> e </w:t>
      </w:r>
      <w:r w:rsidRPr="001E3C4F">
        <w:rPr>
          <w:rFonts w:ascii="Calibri" w:hAnsi="Calibri" w:cs="Calibri"/>
          <w:i/>
          <w:sz w:val="28"/>
          <w:szCs w:val="28"/>
        </w:rPr>
        <w:t>smartphones</w:t>
      </w:r>
      <w:r w:rsidRPr="001E3C4F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e o seu uso é bastante alto durante a semana, o que indica que têm um nível de entendimento dos sistemas móveis o suficiente para usarem a nossa interface.</w:t>
      </w:r>
    </w:p>
    <w:p w14:paraId="39EB22BE" w14:textId="77777777" w:rsidR="001E3C4F" w:rsidRDefault="001E3C4F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Têm uma presença grande na internet na consulta quando se deparam com dificuldades nas </w:t>
      </w:r>
      <w:proofErr w:type="gramStart"/>
      <w:r>
        <w:rPr>
          <w:rFonts w:ascii="Calibri" w:hAnsi="Calibri" w:cs="Calibri"/>
          <w:sz w:val="28"/>
          <w:szCs w:val="28"/>
        </w:rPr>
        <w:t>aplicações</w:t>
      </w:r>
      <w:proofErr w:type="gramEnd"/>
      <w:r>
        <w:rPr>
          <w:rFonts w:ascii="Calibri" w:hAnsi="Calibri" w:cs="Calibri"/>
          <w:sz w:val="28"/>
          <w:szCs w:val="28"/>
        </w:rPr>
        <w:t xml:space="preserve"> mas também têm iniciativa própria para explora-las até encontrar a solução.</w:t>
      </w:r>
    </w:p>
    <w:p w14:paraId="0CA0B45C" w14:textId="77777777" w:rsidR="001E3C4F" w:rsidRDefault="001E3C4F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 atividades de lazer que mais gostam são estar ao computador, o que pode indicar que se mantêm atualizadas com a evolução </w:t>
      </w:r>
      <w:proofErr w:type="gramStart"/>
      <w:r>
        <w:rPr>
          <w:rFonts w:ascii="Calibri" w:hAnsi="Calibri" w:cs="Calibri"/>
          <w:sz w:val="28"/>
          <w:szCs w:val="28"/>
        </w:rPr>
        <w:t>da tecnologias</w:t>
      </w:r>
      <w:proofErr w:type="gramEnd"/>
      <w:r>
        <w:rPr>
          <w:rFonts w:ascii="Calibri" w:hAnsi="Calibri" w:cs="Calibri"/>
          <w:sz w:val="28"/>
          <w:szCs w:val="28"/>
        </w:rPr>
        <w:t xml:space="preserve"> e serão recetíveis ao nosso sistema.</w:t>
      </w:r>
    </w:p>
    <w:p w14:paraId="0C33DF07" w14:textId="77777777" w:rsidR="001E3C4F" w:rsidRDefault="001E3C4F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Têm encontros sociais em casa regularmente em casa. </w:t>
      </w:r>
    </w:p>
    <w:p w14:paraId="3CFFCC76" w14:textId="77777777" w:rsidR="001E3C4F" w:rsidRDefault="001E3C4F" w:rsidP="001E3C4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 geral, há uma resposta positiva ao sistema, embora com algumas preocupações</w:t>
      </w:r>
      <w:r w:rsidR="00BE4CD1">
        <w:rPr>
          <w:rFonts w:ascii="Calibri" w:hAnsi="Calibri" w:cs="Calibri"/>
          <w:sz w:val="28"/>
          <w:szCs w:val="28"/>
        </w:rPr>
        <w:t xml:space="preserve"> de privacidade e de segurança.</w:t>
      </w:r>
    </w:p>
    <w:p w14:paraId="3C539832" w14:textId="77777777" w:rsidR="00BE4CD1" w:rsidRPr="00BE4CD1" w:rsidRDefault="00385EA2" w:rsidP="00BE4CD1">
      <w:pPr>
        <w:pStyle w:val="Cabealho1"/>
        <w:rPr>
          <w:i w:val="0"/>
          <w:color w:val="auto"/>
          <w:sz w:val="48"/>
          <w:szCs w:val="48"/>
        </w:rPr>
      </w:pPr>
      <w:bookmarkStart w:id="19" w:name="_Toc495776523"/>
      <w:r>
        <w:rPr>
          <w:i w:val="0"/>
          <w:color w:val="auto"/>
          <w:sz w:val="48"/>
          <w:szCs w:val="48"/>
        </w:rPr>
        <w:t>Tarefas</w:t>
      </w:r>
      <w:r w:rsidR="00BE4CD1">
        <w:rPr>
          <w:i w:val="0"/>
          <w:color w:val="auto"/>
          <w:sz w:val="48"/>
          <w:szCs w:val="48"/>
        </w:rPr>
        <w:t xml:space="preserve"> e Contexto</w:t>
      </w:r>
      <w:bookmarkEnd w:id="19"/>
      <w:r>
        <w:rPr>
          <w:i w:val="0"/>
          <w:color w:val="auto"/>
          <w:sz w:val="48"/>
          <w:szCs w:val="48"/>
        </w:rPr>
        <w:fldChar w:fldCharType="begin"/>
      </w:r>
      <w:r>
        <w:instrText xml:space="preserve"> XE "</w:instrText>
      </w:r>
      <w:r w:rsidRPr="0083799C">
        <w:rPr>
          <w:i w:val="0"/>
          <w:color w:val="auto"/>
          <w:sz w:val="48"/>
          <w:szCs w:val="48"/>
        </w:rPr>
        <w:instrText>Tarefas</w:instrText>
      </w:r>
      <w:r>
        <w:instrText xml:space="preserve">" </w:instrText>
      </w:r>
      <w:r>
        <w:rPr>
          <w:i w:val="0"/>
          <w:color w:val="auto"/>
          <w:sz w:val="48"/>
          <w:szCs w:val="48"/>
        </w:rPr>
        <w:fldChar w:fldCharType="end"/>
      </w:r>
    </w:p>
    <w:p w14:paraId="6E027B05" w14:textId="77777777" w:rsidR="00BE4CD1" w:rsidRDefault="00BE4CD1" w:rsidP="00BE4CD1">
      <w:pPr>
        <w:pStyle w:val="Cabealho2"/>
        <w:rPr>
          <w:color w:val="auto"/>
          <w:sz w:val="40"/>
          <w:szCs w:val="40"/>
        </w:rPr>
      </w:pPr>
      <w:bookmarkStart w:id="20" w:name="_Toc495776524"/>
      <w:r>
        <w:rPr>
          <w:color w:val="auto"/>
          <w:sz w:val="40"/>
          <w:szCs w:val="40"/>
        </w:rPr>
        <w:t>Tarefas que executam atualmente</w:t>
      </w:r>
      <w:bookmarkEnd w:id="20"/>
    </w:p>
    <w:p w14:paraId="70366C3E" w14:textId="77777777" w:rsidR="00BE4CD1" w:rsidRPr="00BE4CD1" w:rsidRDefault="00BE4CD1" w:rsidP="00BE4CD1"/>
    <w:p w14:paraId="72E3896C" w14:textId="77777777" w:rsidR="00385EA2" w:rsidRDefault="00385EA2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Os utilizadores no geral têm um leque variado de tarefas domésticas que fazem em casa, </w:t>
      </w:r>
      <w:r w:rsidR="00BE4CD1">
        <w:rPr>
          <w:rFonts w:ascii="Calibri" w:hAnsi="Calibri" w:cs="Calibri"/>
          <w:sz w:val="28"/>
          <w:szCs w:val="28"/>
        </w:rPr>
        <w:t>como lavagem de roupa, loiça, casa, atividades e apoio familiar, utilizar dispositivos como computadores e consolas e mais. T</w:t>
      </w:r>
      <w:r>
        <w:rPr>
          <w:rFonts w:ascii="Calibri" w:hAnsi="Calibri" w:cs="Calibri"/>
          <w:sz w:val="28"/>
          <w:szCs w:val="28"/>
        </w:rPr>
        <w:t xml:space="preserve">êm vários aparelhos digitais em casa. Foi possível observar através dos dados que há bastantes utilizadores que mostraram interesse em automatizar tarefas domésticas, onde o </w:t>
      </w:r>
      <w:proofErr w:type="spellStart"/>
      <w:r>
        <w:rPr>
          <w:rFonts w:ascii="Calibri" w:hAnsi="Calibri" w:cs="Calibri"/>
          <w:sz w:val="28"/>
          <w:szCs w:val="28"/>
        </w:rPr>
        <w:t>housotron</w:t>
      </w:r>
      <w:proofErr w:type="spellEnd"/>
      <w:r>
        <w:rPr>
          <w:rFonts w:ascii="Calibri" w:hAnsi="Calibri" w:cs="Calibri"/>
          <w:sz w:val="28"/>
          <w:szCs w:val="28"/>
        </w:rPr>
        <w:t xml:space="preserve"> pode ser útil. </w:t>
      </w:r>
    </w:p>
    <w:p w14:paraId="1E1BDAAA" w14:textId="77777777" w:rsidR="00385EA2" w:rsidRDefault="00385EA2" w:rsidP="00BE4CD1">
      <w:pPr>
        <w:pStyle w:val="Cabealho2"/>
        <w:rPr>
          <w:color w:val="auto"/>
          <w:sz w:val="40"/>
          <w:szCs w:val="40"/>
        </w:rPr>
      </w:pPr>
      <w:bookmarkStart w:id="21" w:name="_Toc495776525"/>
      <w:r>
        <w:rPr>
          <w:color w:val="auto"/>
          <w:sz w:val="40"/>
          <w:szCs w:val="40"/>
        </w:rPr>
        <w:lastRenderedPageBreak/>
        <w:t>Tarefas desejáveis</w:t>
      </w:r>
      <w:bookmarkEnd w:id="21"/>
    </w:p>
    <w:p w14:paraId="2DA06AEC" w14:textId="77777777" w:rsidR="00BE4CD1" w:rsidRPr="00BE4CD1" w:rsidRDefault="00BE4CD1" w:rsidP="00BE4CD1"/>
    <w:p w14:paraId="7E32BE4A" w14:textId="77777777" w:rsidR="00385EA2" w:rsidRDefault="00385EA2" w:rsidP="00385EA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Como mencionado, os utilizadores no geral </w:t>
      </w:r>
      <w:r w:rsidR="00D76F7F">
        <w:rPr>
          <w:rFonts w:ascii="Calibri" w:hAnsi="Calibri" w:cs="Calibri"/>
          <w:sz w:val="28"/>
          <w:szCs w:val="28"/>
        </w:rPr>
        <w:t xml:space="preserve">fazem bastantes tarefas em casa. As tarefas mais regularmente feitas são cozinhar, passar e engomar roupa e limpeza de casa. </w:t>
      </w:r>
    </w:p>
    <w:p w14:paraId="7BBB25EC" w14:textId="77777777" w:rsidR="00D76F7F" w:rsidRDefault="00D76F7F" w:rsidP="00385EA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Lavagem da loiça e casa, engomagem e lavagem de roupa são das atividades que mais desejam sejam automatizadas.</w:t>
      </w:r>
    </w:p>
    <w:p w14:paraId="55AAD77A" w14:textId="77777777" w:rsidR="00D76F7F" w:rsidRDefault="00D76F7F" w:rsidP="00385EA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Há interesse também no controlo de dispositivos e sistemas digitais em casa, como sistema de luzes, computadores, eletrodomésticos e mais, no interior e exterior de casa.</w:t>
      </w:r>
    </w:p>
    <w:p w14:paraId="16195032" w14:textId="77777777" w:rsidR="00D76F7F" w:rsidRDefault="00D76F7F" w:rsidP="00385EA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alem dos dispositivos e sistemas digitais, objetos como fechaduras de portas e janelas são desejados.</w:t>
      </w:r>
    </w:p>
    <w:p w14:paraId="64263EB7" w14:textId="77777777" w:rsidR="00F340DE" w:rsidRDefault="00F340DE" w:rsidP="00385EA2">
      <w:pPr>
        <w:rPr>
          <w:rFonts w:ascii="Calibri" w:hAnsi="Calibri" w:cs="Calibri"/>
          <w:sz w:val="28"/>
          <w:szCs w:val="28"/>
        </w:rPr>
      </w:pPr>
    </w:p>
    <w:p w14:paraId="2A40E74C" w14:textId="77777777" w:rsidR="00F340DE" w:rsidRDefault="00F340DE" w:rsidP="00F340DE">
      <w:pPr>
        <w:pStyle w:val="Cabealho2"/>
        <w:rPr>
          <w:color w:val="auto"/>
          <w:sz w:val="40"/>
          <w:szCs w:val="40"/>
        </w:rPr>
      </w:pPr>
      <w:bookmarkStart w:id="22" w:name="_Toc495776526"/>
      <w:r>
        <w:rPr>
          <w:color w:val="auto"/>
          <w:sz w:val="40"/>
          <w:szCs w:val="40"/>
        </w:rPr>
        <w:t>Onde são desempenhadas as tarefas</w:t>
      </w:r>
      <w:bookmarkEnd w:id="22"/>
    </w:p>
    <w:p w14:paraId="16F608E8" w14:textId="77777777" w:rsidR="00F340DE" w:rsidRDefault="00F340DE" w:rsidP="00F340DE"/>
    <w:p w14:paraId="77C06BE4" w14:textId="77777777" w:rsidR="00F340DE" w:rsidRDefault="00F340DE" w:rsidP="00F340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Devido à natureza do conceito de </w:t>
      </w:r>
      <w:proofErr w:type="spellStart"/>
      <w:r>
        <w:rPr>
          <w:rFonts w:ascii="Calibri" w:hAnsi="Calibri" w:cs="Calibri"/>
          <w:sz w:val="28"/>
          <w:szCs w:val="28"/>
        </w:rPr>
        <w:t>Housotron</w:t>
      </w:r>
      <w:proofErr w:type="spellEnd"/>
      <w:r>
        <w:rPr>
          <w:rFonts w:ascii="Calibri" w:hAnsi="Calibri" w:cs="Calibri"/>
          <w:sz w:val="28"/>
          <w:szCs w:val="28"/>
        </w:rPr>
        <w:t xml:space="preserve"> em si, as tarefas são predominantemente feitas em casa.</w:t>
      </w:r>
    </w:p>
    <w:p w14:paraId="2BF81233" w14:textId="77777777" w:rsidR="006630B9" w:rsidRPr="00223BF7" w:rsidRDefault="00F340DE" w:rsidP="002B47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Embora seja um ambiente que não apresenta grandes desafios em termos de distrações de ambiente, como ruido e nível de luz, na recolha de dados podemos perceber que os utilizadores têm encontros sociais em casa regularmente, o que pode afetar ao nível sonoro se houver música a tocar, portanto por vezes uma interface com interação áudio não é suficiente. </w:t>
      </w:r>
      <w:proofErr w:type="gramStart"/>
      <w:r>
        <w:rPr>
          <w:rFonts w:ascii="Calibri" w:hAnsi="Calibri" w:cs="Calibri"/>
          <w:sz w:val="28"/>
          <w:szCs w:val="28"/>
        </w:rPr>
        <w:t>Os níveis de luz pode</w:t>
      </w:r>
      <w:proofErr w:type="gramEnd"/>
      <w:r>
        <w:rPr>
          <w:rFonts w:ascii="Calibri" w:hAnsi="Calibri" w:cs="Calibri"/>
          <w:sz w:val="28"/>
          <w:szCs w:val="28"/>
        </w:rPr>
        <w:t xml:space="preserve"> também variar nessas ocasiões, o que pode afetar o de</w:t>
      </w:r>
      <w:r w:rsidR="00223BF7">
        <w:rPr>
          <w:rFonts w:ascii="Calibri" w:hAnsi="Calibri" w:cs="Calibri"/>
          <w:sz w:val="28"/>
          <w:szCs w:val="28"/>
        </w:rPr>
        <w:t>sign da interface.</w:t>
      </w:r>
    </w:p>
    <w:p w14:paraId="66DEF87B" w14:textId="77777777" w:rsidR="006630B9" w:rsidRDefault="006630B9" w:rsidP="006630B9">
      <w:pPr>
        <w:pStyle w:val="Cabealho1"/>
        <w:rPr>
          <w:i w:val="0"/>
          <w:color w:val="auto"/>
          <w:sz w:val="48"/>
          <w:szCs w:val="48"/>
        </w:rPr>
      </w:pPr>
      <w:bookmarkStart w:id="23" w:name="_Toc495776527"/>
      <w:r>
        <w:rPr>
          <w:i w:val="0"/>
          <w:color w:val="auto"/>
          <w:sz w:val="48"/>
          <w:szCs w:val="48"/>
        </w:rPr>
        <w:t>Requisitos Funcionais</w:t>
      </w:r>
      <w:bookmarkEnd w:id="23"/>
      <w:r>
        <w:rPr>
          <w:i w:val="0"/>
          <w:color w:val="auto"/>
          <w:sz w:val="48"/>
          <w:szCs w:val="48"/>
        </w:rPr>
        <w:fldChar w:fldCharType="begin"/>
      </w:r>
      <w:r>
        <w:instrText xml:space="preserve"> XE "</w:instrText>
      </w:r>
      <w:r w:rsidRPr="008973D9">
        <w:rPr>
          <w:i w:val="0"/>
          <w:color w:val="auto"/>
          <w:sz w:val="48"/>
          <w:szCs w:val="48"/>
        </w:rPr>
        <w:instrText>Requisitos Funcionais</w:instrText>
      </w:r>
      <w:r>
        <w:instrText xml:space="preserve">" </w:instrText>
      </w:r>
      <w:r>
        <w:rPr>
          <w:i w:val="0"/>
          <w:color w:val="auto"/>
          <w:sz w:val="48"/>
          <w:szCs w:val="48"/>
        </w:rPr>
        <w:fldChar w:fldCharType="end"/>
      </w:r>
    </w:p>
    <w:p w14:paraId="12EF6B3E" w14:textId="77777777" w:rsidR="006630B9" w:rsidRDefault="006630B9" w:rsidP="006630B9">
      <w:pPr>
        <w:rPr>
          <w:rFonts w:ascii="Calibri" w:hAnsi="Calibri" w:cs="Calibri"/>
          <w:sz w:val="28"/>
          <w:szCs w:val="28"/>
        </w:rPr>
      </w:pPr>
    </w:p>
    <w:p w14:paraId="05F1D3DD" w14:textId="77777777" w:rsidR="006630B9" w:rsidRDefault="006630B9" w:rsidP="006630B9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Criação e gestão de utilizador</w:t>
      </w:r>
    </w:p>
    <w:p w14:paraId="29596A74" w14:textId="77777777" w:rsidR="006630B9" w:rsidRDefault="006630B9" w:rsidP="006630B9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Login</w:t>
      </w:r>
    </w:p>
    <w:p w14:paraId="66559B36" w14:textId="77777777" w:rsidR="006630B9" w:rsidRDefault="006630B9" w:rsidP="006630B9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Gestão de sistemas e dispositivos eletrónicos e não eletrónicos domésticos, incluindo o agendamento de tarefas a desempenhar por eles</w:t>
      </w:r>
    </w:p>
    <w:p w14:paraId="7D3053DC" w14:textId="77777777" w:rsidR="006630B9" w:rsidRPr="006630B9" w:rsidRDefault="006630B9" w:rsidP="006630B9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Sistema de segurança PIN para agendamento de tarefas</w:t>
      </w:r>
    </w:p>
    <w:p w14:paraId="420E18AE" w14:textId="77777777" w:rsidR="006630B9" w:rsidRDefault="006630B9" w:rsidP="006630B9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Localização de objetos pessoais e o seu armazenamento em memória para consulta</w:t>
      </w:r>
    </w:p>
    <w:p w14:paraId="31D5AB7F" w14:textId="77777777" w:rsidR="006630B9" w:rsidRDefault="00223BF7" w:rsidP="006630B9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Sumários de relatórios atualizados das atividades feitas em casa pelo sistema</w:t>
      </w:r>
    </w:p>
    <w:p w14:paraId="6D20EA45" w14:textId="77777777" w:rsidR="00223BF7" w:rsidRDefault="00223BF7" w:rsidP="00223BF7">
      <w:pPr>
        <w:pStyle w:val="PargrafodaLista"/>
        <w:ind w:left="720" w:firstLine="0"/>
        <w:rPr>
          <w:rFonts w:ascii="Calibri" w:hAnsi="Calibri" w:cs="Calibri"/>
          <w:sz w:val="28"/>
          <w:szCs w:val="28"/>
        </w:rPr>
      </w:pPr>
    </w:p>
    <w:p w14:paraId="22C84FAE" w14:textId="77777777" w:rsidR="00223BF7" w:rsidRDefault="00223BF7" w:rsidP="00223BF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 to do meter mais requisitos se se lembrarem</w:t>
      </w:r>
    </w:p>
    <w:p w14:paraId="79A58E5D" w14:textId="77777777" w:rsidR="00223BF7" w:rsidRDefault="00223BF7" w:rsidP="00223BF7">
      <w:pPr>
        <w:pStyle w:val="Cabealho1"/>
        <w:rPr>
          <w:i w:val="0"/>
          <w:color w:val="auto"/>
          <w:sz w:val="48"/>
          <w:szCs w:val="48"/>
        </w:rPr>
      </w:pPr>
      <w:bookmarkStart w:id="24" w:name="_Toc495776528"/>
      <w:r>
        <w:rPr>
          <w:i w:val="0"/>
          <w:color w:val="auto"/>
          <w:sz w:val="48"/>
          <w:szCs w:val="48"/>
        </w:rPr>
        <w:t>Cenários de Utilização</w:t>
      </w:r>
      <w:bookmarkEnd w:id="24"/>
      <w:r>
        <w:rPr>
          <w:i w:val="0"/>
          <w:color w:val="auto"/>
          <w:sz w:val="48"/>
          <w:szCs w:val="48"/>
        </w:rPr>
        <w:fldChar w:fldCharType="begin"/>
      </w:r>
      <w:r>
        <w:instrText xml:space="preserve"> XE "</w:instrText>
      </w:r>
      <w:r w:rsidRPr="00617ABE">
        <w:rPr>
          <w:i w:val="0"/>
          <w:color w:val="auto"/>
          <w:sz w:val="48"/>
          <w:szCs w:val="48"/>
        </w:rPr>
        <w:instrText>Cenários de Utilização</w:instrText>
      </w:r>
      <w:r>
        <w:instrText xml:space="preserve">" </w:instrText>
      </w:r>
      <w:r>
        <w:rPr>
          <w:i w:val="0"/>
          <w:color w:val="auto"/>
          <w:sz w:val="48"/>
          <w:szCs w:val="48"/>
        </w:rPr>
        <w:fldChar w:fldCharType="end"/>
      </w:r>
    </w:p>
    <w:p w14:paraId="5F5382EA" w14:textId="77777777" w:rsidR="00223BF7" w:rsidRDefault="00223BF7" w:rsidP="00223BF7">
      <w:pPr>
        <w:rPr>
          <w:rFonts w:ascii="Calibri" w:hAnsi="Calibri" w:cs="Calibri"/>
          <w:sz w:val="28"/>
          <w:szCs w:val="28"/>
        </w:rPr>
      </w:pPr>
    </w:p>
    <w:p w14:paraId="21D23209" w14:textId="77777777" w:rsidR="00223BF7" w:rsidRPr="006630B9" w:rsidRDefault="00223BF7" w:rsidP="00223BF7">
      <w:pPr>
        <w:rPr>
          <w:rFonts w:ascii="Calibri" w:hAnsi="Calibri" w:cs="Calibri"/>
          <w:b/>
          <w:sz w:val="28"/>
          <w:szCs w:val="28"/>
        </w:rPr>
      </w:pPr>
      <w:r w:rsidRPr="006630B9">
        <w:rPr>
          <w:rFonts w:ascii="Calibri" w:hAnsi="Calibri" w:cs="Calibri"/>
          <w:b/>
          <w:sz w:val="28"/>
          <w:szCs w:val="28"/>
        </w:rPr>
        <w:t>1º Cenário</w:t>
      </w:r>
    </w:p>
    <w:p w14:paraId="17D653BF" w14:textId="77777777" w:rsidR="00223BF7" w:rsidRPr="006630B9" w:rsidRDefault="00223BF7" w:rsidP="00223BF7">
      <w:pPr>
        <w:rPr>
          <w:rFonts w:ascii="Calibri" w:hAnsi="Calibri" w:cs="Calibri"/>
          <w:color w:val="24292E"/>
          <w:sz w:val="28"/>
          <w:szCs w:val="28"/>
          <w:shd w:val="clear" w:color="auto" w:fill="FFFFFF"/>
        </w:rPr>
      </w:pPr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 xml:space="preserve">O Samuel chegou a casa cansado depois de um dia de trabalho. Pegou no </w:t>
      </w:r>
      <w:proofErr w:type="spellStart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Housotron</w:t>
      </w:r>
      <w:proofErr w:type="spellEnd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 xml:space="preserve"> que estava guardado no armário da sala, abriu a funcionalidade de refeições e depois de consultar os ingredientes que tinha no frigorífico decidiu que queria comer arroz de lulas e beber um copo de vinho branco fresco. Enquanto esperava que a comida fosse preparada automaticamente na cozinha, o Samuel lembrou-se que estava quase a fazer anos e decidiu programar a festa do seu aniversário. Continuando a usar o </w:t>
      </w:r>
      <w:proofErr w:type="spellStart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Housotron</w:t>
      </w:r>
      <w:proofErr w:type="spellEnd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 xml:space="preserve">, verificou que não havia nenhum evento programado para o dia 30 de maio, e agendou o seu aniversário para essa noite. Como sabia que ia chegar tarde nesse dia, por causa do trabalho, programou uma limpeza à casa para começar às 16 horas, que incluía uma lavagem dos vidros e a aspiração e lavagem do chão de todas as divisões. Em seguida, o Samuel escolheu o menu para a sua festa: frango assado com batatas fritas e cerveja para acompanhar. Para oferecer aos seus convidados um ambiente confortável durante a festa, programou a temperatura ambiente para os 23ºC, e escolheu uma playlist de blues, que tinha criado recentemente, para tocar durante a festa. Por fim, o Samuel usou o </w:t>
      </w:r>
      <w:proofErr w:type="spellStart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Housotron</w:t>
      </w:r>
      <w:proofErr w:type="spellEnd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 xml:space="preserve"> para enviar o convite com informação da hora e local da festa para alguns dos seus amigos e familiares que estavam na sua lista do Facebook e na sua lista de contactos do telefone. Depois de confirmar o envio dos convites, o </w:t>
      </w:r>
      <w:proofErr w:type="spellStart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Housotron</w:t>
      </w:r>
      <w:proofErr w:type="spellEnd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 xml:space="preserve"> alertou o Samuel que não havia cerveja suficiente para todas as pessoas convidadas. Finalmente, o </w:t>
      </w:r>
      <w:proofErr w:type="spellStart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Housotron</w:t>
      </w:r>
      <w:proofErr w:type="spellEnd"/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 xml:space="preserve"> avisou que o jantar estava pronto e servido na mesa.</w:t>
      </w:r>
    </w:p>
    <w:p w14:paraId="14577D03" w14:textId="77777777" w:rsidR="00223BF7" w:rsidRDefault="00223BF7" w:rsidP="00223BF7">
      <w:pPr>
        <w:rPr>
          <w:rFonts w:ascii="Calibri" w:hAnsi="Calibri" w:cs="Calibri"/>
          <w:color w:val="24292E"/>
          <w:sz w:val="28"/>
          <w:szCs w:val="28"/>
          <w:shd w:val="clear" w:color="auto" w:fill="FFFFFF"/>
        </w:rPr>
      </w:pPr>
      <w:r w:rsidRPr="006630B9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 xml:space="preserve">// to </w:t>
      </w:r>
      <w:r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>do por aqui os restantes cenários</w:t>
      </w:r>
    </w:p>
    <w:p w14:paraId="7B639F86" w14:textId="77777777" w:rsidR="00223BF7" w:rsidRPr="00223BF7" w:rsidRDefault="00223BF7" w:rsidP="00223BF7">
      <w:pPr>
        <w:rPr>
          <w:rFonts w:ascii="Calibri" w:hAnsi="Calibri" w:cs="Calibri"/>
          <w:sz w:val="28"/>
          <w:szCs w:val="28"/>
        </w:rPr>
      </w:pPr>
    </w:p>
    <w:sectPr w:rsidR="00223BF7" w:rsidRPr="00223BF7">
      <w:headerReference w:type="default" r:id="rId32"/>
      <w:footerReference w:type="even" r:id="rId33"/>
      <w:footerReference w:type="default" r:id="rId3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8FEC8" w14:textId="77777777" w:rsidR="00D72294" w:rsidRDefault="00D72294">
      <w:pPr>
        <w:spacing w:after="0" w:line="240" w:lineRule="auto"/>
      </w:pPr>
      <w:r>
        <w:separator/>
      </w:r>
    </w:p>
  </w:endnote>
  <w:endnote w:type="continuationSeparator" w:id="0">
    <w:p w14:paraId="55F46DAC" w14:textId="77777777" w:rsidR="00D72294" w:rsidRDefault="00D7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thicE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0ACE" w14:textId="77777777" w:rsidR="00D72294" w:rsidRDefault="00D72294">
    <w:pPr>
      <w:jc w:val="right"/>
    </w:pPr>
  </w:p>
  <w:p w14:paraId="527A4372" w14:textId="77777777" w:rsidR="00D72294" w:rsidRDefault="00D722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377A589D" w14:textId="77777777" w:rsidR="00D72294" w:rsidRDefault="00D722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62B254B" wp14:editId="00427E6C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079A707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6BA63D99" w14:textId="77777777" w:rsidR="00D72294" w:rsidRDefault="00D72294">
    <w:pPr>
      <w:pStyle w:val="SemEspaamento"/>
      <w:rPr>
        <w:sz w:val="2"/>
        <w:szCs w:val="2"/>
      </w:rPr>
    </w:pPr>
  </w:p>
  <w:p w14:paraId="63960A1F" w14:textId="77777777" w:rsidR="00D72294" w:rsidRDefault="00D72294"/>
  <w:p w14:paraId="0E0F24B3" w14:textId="77777777" w:rsidR="00D72294" w:rsidRDefault="00D72294"/>
  <w:p w14:paraId="75FFADE8" w14:textId="77777777" w:rsidR="00D72294" w:rsidRDefault="00D722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3AEB" w14:textId="1B922E63" w:rsidR="00D72294" w:rsidRDefault="00D72294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7A54C7">
      <w:rPr>
        <w:noProof/>
        <w:color w:val="6076B4" w:themeColor="accent1"/>
      </w:rPr>
      <w:t>Objetivo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7A54C7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6DC42" w14:textId="77777777" w:rsidR="00D72294" w:rsidRDefault="00D72294">
      <w:pPr>
        <w:spacing w:after="0" w:line="240" w:lineRule="auto"/>
      </w:pPr>
      <w:r>
        <w:separator/>
      </w:r>
    </w:p>
  </w:footnote>
  <w:footnote w:type="continuationSeparator" w:id="0">
    <w:p w14:paraId="19E51691" w14:textId="77777777" w:rsidR="00D72294" w:rsidRDefault="00D7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8CB10BE" w14:textId="77777777" w:rsidR="00D72294" w:rsidRPr="0093386B" w:rsidRDefault="00D72294">
        <w:pPr>
          <w:spacing w:after="0"/>
          <w:jc w:val="center"/>
        </w:pPr>
        <w:r>
          <w:t>Relatório do levantamento de requisitos</w:t>
        </w:r>
      </w:p>
    </w:sdtContent>
  </w:sdt>
  <w:p w14:paraId="214E46E8" w14:textId="77777777" w:rsidR="00D72294" w:rsidRDefault="00D722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A7D51"/>
    <w:multiLevelType w:val="hybridMultilevel"/>
    <w:tmpl w:val="CC184F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7036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86B"/>
    <w:rsid w:val="000102F6"/>
    <w:rsid w:val="001C0A4A"/>
    <w:rsid w:val="001E3C4F"/>
    <w:rsid w:val="00223BF7"/>
    <w:rsid w:val="002B4755"/>
    <w:rsid w:val="00385EA2"/>
    <w:rsid w:val="003B7A3C"/>
    <w:rsid w:val="00516716"/>
    <w:rsid w:val="00521F18"/>
    <w:rsid w:val="00544553"/>
    <w:rsid w:val="006630B9"/>
    <w:rsid w:val="006B4704"/>
    <w:rsid w:val="007A54C7"/>
    <w:rsid w:val="007B3FE7"/>
    <w:rsid w:val="008935FA"/>
    <w:rsid w:val="0093386B"/>
    <w:rsid w:val="00A23A5B"/>
    <w:rsid w:val="00B33257"/>
    <w:rsid w:val="00B41F3B"/>
    <w:rsid w:val="00B8732C"/>
    <w:rsid w:val="00BE4CD1"/>
    <w:rsid w:val="00C524ED"/>
    <w:rsid w:val="00CD10E5"/>
    <w:rsid w:val="00D72294"/>
    <w:rsid w:val="00D76F7F"/>
    <w:rsid w:val="00DF329D"/>
    <w:rsid w:val="00EC50EB"/>
    <w:rsid w:val="00F0385E"/>
    <w:rsid w:val="00F10301"/>
    <w:rsid w:val="00F3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79925C"/>
  <w15:docId w15:val="{2AE27F5A-B492-45B2-8563-322B2575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EC50E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C50E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C50EB"/>
    <w:rPr>
      <w:color w:val="3399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10301"/>
    <w:rPr>
      <w:color w:val="808080"/>
      <w:shd w:val="clear" w:color="auto" w:fill="E6E6E6"/>
    </w:rPr>
  </w:style>
  <w:style w:type="paragraph" w:styleId="ndice3">
    <w:name w:val="toc 3"/>
    <w:basedOn w:val="Normal"/>
    <w:next w:val="Normal"/>
    <w:autoRedefine/>
    <w:uiPriority w:val="39"/>
    <w:unhideWhenUsed/>
    <w:rsid w:val="001C0A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6DE83B94414F8E8D213BD7B0DC48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2AE18-CDA8-45F3-8287-50BD1922863C}"/>
      </w:docPartPr>
      <w:docPartBody>
        <w:p w:rsidR="00DA7C49" w:rsidRDefault="00DA7C49">
          <w:pPr>
            <w:pStyle w:val="0E6DE83B94414F8E8D213BD7B0DC48C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C7C6D70F38144DD2B746158291992D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5A2341-4723-47A5-B2A5-758EC37EAD55}"/>
      </w:docPartPr>
      <w:docPartBody>
        <w:p w:rsidR="00DA7C49" w:rsidRDefault="00DA7C49">
          <w:pPr>
            <w:pStyle w:val="C7C6D70F38144DD2B746158291992DF2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thicE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49"/>
    <w:rsid w:val="00DA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DE83B94414F8E8D213BD7B0DC48CB">
    <w:name w:val="0E6DE83B94414F8E8D213BD7B0DC48CB"/>
  </w:style>
  <w:style w:type="paragraph" w:customStyle="1" w:styleId="EA62AAF351DE4CE986FBFC0EF9252610">
    <w:name w:val="EA62AAF351DE4CE986FBFC0EF9252610"/>
  </w:style>
  <w:style w:type="paragraph" w:customStyle="1" w:styleId="C7C6D70F38144DD2B746158291992DF2">
    <w:name w:val="C7C6D70F38144DD2B746158291992DF2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08A93B0EAA04AE6B5C32E554829F922">
    <w:name w:val="108A93B0EAA04AE6B5C32E554829F922"/>
  </w:style>
  <w:style w:type="paragraph" w:customStyle="1" w:styleId="DC582CB247B74210846557E1278C9A84">
    <w:name w:val="DC582CB247B74210846557E1278C9A84"/>
    <w:rsid w:val="00DA7C49"/>
  </w:style>
  <w:style w:type="paragraph" w:customStyle="1" w:styleId="A0D1F9BF2FCE43E6B1BC358E5EEDF0E0">
    <w:name w:val="A0D1F9BF2FCE43E6B1BC358E5EEDF0E0"/>
    <w:rsid w:val="00DA7C49"/>
  </w:style>
  <w:style w:type="paragraph" w:customStyle="1" w:styleId="F87330142E1D479A88A1752C6CEEA34E">
    <w:name w:val="F87330142E1D479A88A1752C6CEEA34E"/>
    <w:rsid w:val="00DA7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João Regueira Nº 50006 | Ruben Branco Nº 50013 | Gonçalo Santos Nº 50019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5E9DEA9-C6A3-4C39-9CE5-52E8ECAB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285</TotalTime>
  <Pages>17</Pages>
  <Words>2472</Words>
  <Characters>13351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levantamento de requisitos</vt:lpstr>
      <vt:lpstr/>
    </vt:vector>
  </TitlesOfParts>
  <Company/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levantamento de requisitos</dc:title>
  <dc:subject>Projeto Housotron | 16/10/2017 | IC017</dc:subject>
  <dc:creator>Ruben</dc:creator>
  <cp:keywords/>
  <cp:lastModifiedBy>Ruben</cp:lastModifiedBy>
  <cp:revision>3</cp:revision>
  <dcterms:created xsi:type="dcterms:W3CDTF">2017-10-14T14:34:00Z</dcterms:created>
  <dcterms:modified xsi:type="dcterms:W3CDTF">2017-10-14T19:33:00Z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